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48" w:rsidRPr="00FE4648" w:rsidRDefault="00FE4648" w:rsidP="00FE4648">
      <w:pPr>
        <w:spacing w:after="0"/>
        <w:jc w:val="center"/>
        <w:rPr>
          <w:b/>
          <w:sz w:val="32"/>
          <w:szCs w:val="32"/>
        </w:rPr>
      </w:pPr>
      <w:bookmarkStart w:id="0" w:name="_Toc294859724"/>
      <w:bookmarkStart w:id="1" w:name="_Toc369675535"/>
      <w:bookmarkStart w:id="2" w:name="_Toc369675583"/>
      <w:bookmarkStart w:id="3" w:name="_Toc369742131"/>
      <w:r w:rsidRPr="00FE4648">
        <w:rPr>
          <w:b/>
          <w:sz w:val="32"/>
          <w:szCs w:val="32"/>
        </w:rPr>
        <w:t>How to be a Successful App Developer:</w:t>
      </w:r>
    </w:p>
    <w:p w:rsidR="00CA6EFD" w:rsidRPr="00F81C05" w:rsidRDefault="00FE4648" w:rsidP="00FE4648">
      <w:pPr>
        <w:spacing w:after="0"/>
        <w:jc w:val="center"/>
        <w:rPr>
          <w:b/>
          <w:sz w:val="32"/>
          <w:szCs w:val="32"/>
        </w:rPr>
      </w:pPr>
      <w:r w:rsidRPr="00FE4648">
        <w:rPr>
          <w:b/>
          <w:sz w:val="32"/>
          <w:szCs w:val="32"/>
        </w:rPr>
        <w:t>Lessons from the Simulation of an App Ecosystem</w:t>
      </w:r>
    </w:p>
    <w:p w:rsidR="00E70CB5" w:rsidRPr="00F81C05" w:rsidRDefault="00E70CB5" w:rsidP="00CC711F">
      <w:pPr>
        <w:spacing w:after="0"/>
        <w:jc w:val="center"/>
        <w:rPr>
          <w:b/>
        </w:rPr>
      </w:pPr>
    </w:p>
    <w:p w:rsidR="00CC711F" w:rsidRPr="00F81C05" w:rsidRDefault="00FE4648" w:rsidP="00CC711F">
      <w:pPr>
        <w:spacing w:after="0"/>
        <w:jc w:val="center"/>
        <w:rPr>
          <w:sz w:val="28"/>
          <w:szCs w:val="28"/>
        </w:rPr>
      </w:pPr>
      <w:r>
        <w:rPr>
          <w:sz w:val="28"/>
          <w:szCs w:val="28"/>
        </w:rPr>
        <w:t xml:space="preserve">By </w:t>
      </w:r>
      <w:proofErr w:type="spellStart"/>
      <w:r>
        <w:rPr>
          <w:sz w:val="28"/>
          <w:szCs w:val="28"/>
        </w:rPr>
        <w:t>Soo</w:t>
      </w:r>
      <w:proofErr w:type="spellEnd"/>
      <w:r>
        <w:rPr>
          <w:sz w:val="28"/>
          <w:szCs w:val="28"/>
        </w:rPr>
        <w:t xml:space="preserve"> Ling Lim, Peter J. Bentley</w:t>
      </w:r>
    </w:p>
    <w:p w:rsidR="00CA6EFD" w:rsidRPr="00F81C05" w:rsidRDefault="00CA6EFD" w:rsidP="00CA6EFD">
      <w:pPr>
        <w:spacing w:after="0"/>
        <w:jc w:val="center"/>
        <w:rPr>
          <w:sz w:val="22"/>
          <w:szCs w:val="22"/>
        </w:rPr>
      </w:pPr>
    </w:p>
    <w:p w:rsidR="00A142A4" w:rsidRPr="007836D4" w:rsidRDefault="00CC711F" w:rsidP="007836D4">
      <w:pPr>
        <w:spacing w:after="0"/>
        <w:jc w:val="center"/>
        <w:rPr>
          <w:sz w:val="22"/>
          <w:szCs w:val="22"/>
        </w:rPr>
      </w:pPr>
      <w:r w:rsidRPr="00F81C05">
        <w:rPr>
          <w:sz w:val="22"/>
          <w:szCs w:val="22"/>
        </w:rPr>
        <w:t xml:space="preserve">Summarized by </w:t>
      </w:r>
      <w:r w:rsidR="00CA6EFD" w:rsidRPr="00F81C05">
        <w:rPr>
          <w:sz w:val="22"/>
          <w:szCs w:val="22"/>
        </w:rPr>
        <w:t>Vince Fasburg and Josh Thomas</w:t>
      </w:r>
    </w:p>
    <w:bookmarkEnd w:id="0"/>
    <w:bookmarkEnd w:id="1"/>
    <w:bookmarkEnd w:id="2"/>
    <w:bookmarkEnd w:id="3"/>
    <w:p w:rsidR="00C65286" w:rsidRPr="00F81C05" w:rsidRDefault="00CC711F" w:rsidP="00B969FA">
      <w:pPr>
        <w:pStyle w:val="Heading1"/>
      </w:pPr>
      <w:r w:rsidRPr="00F81C05">
        <w:t>Introduction</w:t>
      </w:r>
    </w:p>
    <w:p w:rsidR="00B257B7" w:rsidRPr="00F81C05" w:rsidRDefault="00B257B7" w:rsidP="00F0120A">
      <w:pPr>
        <w:jc w:val="both"/>
      </w:pPr>
      <w:r>
        <w:t xml:space="preserve">Mobile application development has exploded in recent years into an estimated $58 billion industry in 2014, an industry in which many application </w:t>
      </w:r>
      <w:proofErr w:type="spellStart"/>
      <w:r>
        <w:t>decelopers</w:t>
      </w:r>
      <w:proofErr w:type="spellEnd"/>
      <w:r>
        <w:t xml:space="preserve"> compete directly with one another for user downloads of their apps. This competition has created a handful of developers and companies earning massive profits, while many others are unable to ever get their apps off the ground. This paper proposes an agent-based evolutionary model for the “App Ecosystem” of the developers, the applications they develop, and the users that download the applications. The model seeks to evaluate which application development strategies will be </w:t>
      </w:r>
      <w:r w:rsidR="004E7CBB">
        <w:t xml:space="preserve">most successful with consumers. </w:t>
      </w:r>
    </w:p>
    <w:p w:rsidR="004E7CBB" w:rsidRDefault="004E7CBB" w:rsidP="004E7CBB">
      <w:pPr>
        <w:pStyle w:val="Heading1"/>
      </w:pPr>
      <w:r>
        <w:t>The Model</w:t>
      </w:r>
    </w:p>
    <w:p w:rsidR="007A4D5C" w:rsidRDefault="007A4D5C" w:rsidP="007A4D5C">
      <w:pPr>
        <w:pStyle w:val="Heading2"/>
      </w:pPr>
      <w:r>
        <w:t>Developers</w:t>
      </w:r>
    </w:p>
    <w:p w:rsidR="007A4D5C" w:rsidRDefault="007A4D5C" w:rsidP="007A4D5C">
      <w:r>
        <w:t xml:space="preserve">The </w:t>
      </w:r>
      <w:proofErr w:type="spellStart"/>
      <w:r>
        <w:t>AppEco</w:t>
      </w:r>
      <w:proofErr w:type="spellEnd"/>
      <w:r>
        <w:t xml:space="preserve"> model defines </w:t>
      </w:r>
      <w:r w:rsidR="004D3203">
        <w:t xml:space="preserve">five </w:t>
      </w:r>
      <w:r>
        <w:t xml:space="preserve">different types of developers that employ different strategies to develop Applications with different features. </w:t>
      </w:r>
      <w:r>
        <w:t xml:space="preserve">The strategy used by each developer effects the features that will included in their applications, as described in the next section. </w:t>
      </w:r>
      <w:r w:rsidR="00E7110B">
        <w:t>Each developer follows its defined strategy and releases a new app on a preset schedule of a fixed number of days.</w:t>
      </w:r>
      <w:r w:rsidR="00E7110B">
        <w:t xml:space="preserve"> </w:t>
      </w:r>
      <w:r>
        <w:t xml:space="preserve">The </w:t>
      </w:r>
      <w:r w:rsidR="004D3203">
        <w:t>five</w:t>
      </w:r>
      <w:r>
        <w:t xml:space="preserve"> types of developers are:</w:t>
      </w:r>
    </w:p>
    <w:p w:rsidR="004D3203" w:rsidRDefault="004D3203" w:rsidP="007A4D5C">
      <w:pPr>
        <w:pStyle w:val="ListParagraph"/>
        <w:numPr>
          <w:ilvl w:val="0"/>
          <w:numId w:val="29"/>
        </w:numPr>
      </w:pPr>
      <w:r>
        <w:t>The “Innovator” builds apps with random features each time.</w:t>
      </w:r>
    </w:p>
    <w:p w:rsidR="007A4D5C" w:rsidRDefault="007A4D5C" w:rsidP="007A4D5C">
      <w:pPr>
        <w:pStyle w:val="ListParagraph"/>
        <w:numPr>
          <w:ilvl w:val="0"/>
          <w:numId w:val="29"/>
        </w:numPr>
      </w:pPr>
      <w:r>
        <w:t>The “</w:t>
      </w:r>
      <w:proofErr w:type="spellStart"/>
      <w:r>
        <w:t>Milker</w:t>
      </w:r>
      <w:proofErr w:type="spellEnd"/>
      <w:r>
        <w:t xml:space="preserve">” makes variations of their own most recent app each time, thus “milking” the </w:t>
      </w:r>
      <w:r w:rsidR="004D3203">
        <w:t>same idea repeatedly (their first app is generated randomly just as the innovator).</w:t>
      </w:r>
    </w:p>
    <w:p w:rsidR="007A4D5C" w:rsidRDefault="007A4D5C" w:rsidP="007A4D5C">
      <w:pPr>
        <w:pStyle w:val="ListParagraph"/>
        <w:numPr>
          <w:ilvl w:val="0"/>
          <w:numId w:val="29"/>
        </w:numPr>
      </w:pPr>
      <w:r>
        <w:t xml:space="preserve">The “Optimizer” is similar to the </w:t>
      </w:r>
      <w:proofErr w:type="spellStart"/>
      <w:r>
        <w:t>milker</w:t>
      </w:r>
      <w:proofErr w:type="spellEnd"/>
      <w:r>
        <w:t>, except that each successive app is a variation of their own best app (by number of downloads) instead of variations on their most recent app.</w:t>
      </w:r>
    </w:p>
    <w:p w:rsidR="007A4D5C" w:rsidRDefault="007A4D5C" w:rsidP="007A4D5C">
      <w:pPr>
        <w:pStyle w:val="ListParagraph"/>
        <w:numPr>
          <w:ilvl w:val="0"/>
          <w:numId w:val="29"/>
        </w:numPr>
      </w:pPr>
      <w:r>
        <w:t xml:space="preserve"> </w:t>
      </w:r>
      <w:r w:rsidR="004D3203">
        <w:t xml:space="preserve">The “Copycat” copies a random app from the Top Apps chart (the most downloaded apps ever), with random variation. </w:t>
      </w:r>
    </w:p>
    <w:p w:rsidR="004D3203" w:rsidRPr="004E7CBB" w:rsidRDefault="004D3203" w:rsidP="004D3203">
      <w:pPr>
        <w:pStyle w:val="ListParagraph"/>
        <w:numPr>
          <w:ilvl w:val="0"/>
          <w:numId w:val="29"/>
        </w:numPr>
      </w:pPr>
      <w:r>
        <w:t xml:space="preserve">The “Flexible” developer follows one of the previous four strategies initially, and after each app has a 1% probability of changing to a different development strategy. </w:t>
      </w:r>
    </w:p>
    <w:p w:rsidR="00F40FE9" w:rsidRDefault="00F40FE9" w:rsidP="00F40FE9">
      <w:pPr>
        <w:pStyle w:val="Heading2"/>
      </w:pPr>
      <w:r>
        <w:t>Applications</w:t>
      </w:r>
    </w:p>
    <w:p w:rsidR="00F40FE9" w:rsidRDefault="00F40FE9" w:rsidP="00F40FE9">
      <w:r>
        <w:t xml:space="preserve">Applications are modeled using a 10x10 matrix of features that any app can either offer or not offer. As such, the matrix filled with binary values representing which of 100 different features are present in that application.  The matrix layout is used to measure the similarity between features, where features that are closer together are more similar. </w:t>
      </w:r>
      <w:r w:rsidR="004D3203">
        <w:t xml:space="preserve"> The variations in features that occur based on each of the development strategies discussed in the </w:t>
      </w:r>
      <w:r w:rsidR="00066A10">
        <w:t xml:space="preserve">previous section occur </w:t>
      </w:r>
      <w:r w:rsidR="00066A10">
        <w:lastRenderedPageBreak/>
        <w:t>in the form of a 50% chance of replacing one filled cell of the feature matrix with another cell that was previously unfilled.</w:t>
      </w:r>
    </w:p>
    <w:p w:rsidR="00B20C5A" w:rsidRDefault="00B20C5A" w:rsidP="00B20C5A">
      <w:pPr>
        <w:pStyle w:val="Heading2"/>
      </w:pPr>
      <w:r>
        <w:t>Users</w:t>
      </w:r>
    </w:p>
    <w:p w:rsidR="00E7110B" w:rsidRDefault="00B20C5A" w:rsidP="00F40FE9">
      <w:r>
        <w:t xml:space="preserve">In this model, users of applications browse the app store and download apps that they desire on a regular schedule, a set number of days that is different for each user. Each user has a fixed set of feature preferences, which is encoded as a 10x10 feature matrix just like that of each app. Each cell in this matrix represents a feature that that user desires or does not desire, based on whether or not the cell is filled in. However, no users will ever have any cells in the upper left 5x5 </w:t>
      </w:r>
      <w:proofErr w:type="spellStart"/>
      <w:r>
        <w:t>submatrix</w:t>
      </w:r>
      <w:proofErr w:type="spellEnd"/>
      <w:r>
        <w:t xml:space="preserve"> of their preference grids filled in. This are represents features that no users desire, such as difficult to use or malicious applications.</w:t>
      </w:r>
      <w:r w:rsidR="00E7110B">
        <w:t xml:space="preserve"> Every time a user browses the app store, they download every app which contains only features that that user desires. </w:t>
      </w:r>
    </w:p>
    <w:p w:rsidR="00E7110B" w:rsidRDefault="00E7110B" w:rsidP="00E7110B">
      <w:pPr>
        <w:pStyle w:val="Heading2"/>
      </w:pPr>
      <w:r>
        <w:t>Algorithm</w:t>
      </w:r>
    </w:p>
    <w:p w:rsidR="00B20C5A" w:rsidRDefault="008111A7" w:rsidP="008111A7">
      <w:r>
        <w:t xml:space="preserve">Parameters of the algorithm such as initial populations and growth rates were tuned to match actual values of the </w:t>
      </w:r>
      <w:proofErr w:type="spellStart"/>
      <w:r>
        <w:t>iOS</w:t>
      </w:r>
      <w:proofErr w:type="spellEnd"/>
      <w:r>
        <w:t xml:space="preserve"> app ecosystem from the time period of Q4 2008 to Q3 2011</w:t>
      </w:r>
      <w:r>
        <w:t xml:space="preserve">. With these parameters set, </w:t>
      </w:r>
      <w:r w:rsidR="00E7110B">
        <w:t>the initialization of the users and developers</w:t>
      </w:r>
      <w:r>
        <w:t xml:space="preserve"> is random except for the rules outlined in the previous sections. T</w:t>
      </w:r>
      <w:r w:rsidR="00E7110B">
        <w:t xml:space="preserve">he model </w:t>
      </w:r>
      <w:r>
        <w:t xml:space="preserve">then </w:t>
      </w:r>
      <w:r w:rsidR="00E7110B">
        <w:t xml:space="preserve">proceeds in discrete </w:t>
      </w:r>
      <w:proofErr w:type="spellStart"/>
      <w:r w:rsidR="00E7110B">
        <w:t>timesteps</w:t>
      </w:r>
      <w:proofErr w:type="spellEnd"/>
      <w:r w:rsidR="00E7110B">
        <w:t xml:space="preserve"> representing days. Through each </w:t>
      </w:r>
      <w:proofErr w:type="spellStart"/>
      <w:r w:rsidR="00E7110B">
        <w:t>timestep</w:t>
      </w:r>
      <w:proofErr w:type="spellEnd"/>
      <w:r w:rsidR="00E7110B">
        <w:t xml:space="preserve">, the population size of developer and user agents grows using a sigmoid growth function in which growth rates decrease as there are more individuals in the populations. </w:t>
      </w:r>
      <w:r w:rsidR="00F61364">
        <w:t xml:space="preserve">Every </w:t>
      </w:r>
      <w:proofErr w:type="spellStart"/>
      <w:r w:rsidR="00F61364">
        <w:t>timestep</w:t>
      </w:r>
      <w:proofErr w:type="spellEnd"/>
      <w:r w:rsidR="00F61364">
        <w:t>, some of the developers will release apps and some of the users will browse the app store and download some of the</w:t>
      </w:r>
      <w:r w:rsidR="00874D9C">
        <w:t xml:space="preserve"> apps, and the populations of users and developers increase.</w:t>
      </w:r>
    </w:p>
    <w:p w:rsidR="000715DC" w:rsidRDefault="004E7CBB" w:rsidP="000715DC">
      <w:pPr>
        <w:pStyle w:val="Heading1"/>
      </w:pPr>
      <w:r>
        <w:t>Results</w:t>
      </w:r>
    </w:p>
    <w:p w:rsidR="005C671A" w:rsidRPr="007B1AC5" w:rsidRDefault="005C671A" w:rsidP="005C671A">
      <w:r>
        <w:t xml:space="preserve">After the simulation was run, several “fitness” metrics were used to answer </w:t>
      </w:r>
      <w:r w:rsidR="006351CD">
        <w:t xml:space="preserve">different questions about the results. By comparing </w:t>
      </w:r>
      <w:r w:rsidR="006351CD" w:rsidRPr="006351CD">
        <w:rPr>
          <w:i/>
        </w:rPr>
        <w:t>average downloads per app</w:t>
      </w:r>
      <w:r w:rsidR="006351CD">
        <w:t xml:space="preserve"> that were developed using different strategies, the simulation determines that the Copycat strategy was the most effective for generating downloads, beating out the second place strategy by a ratio of almost 6 to 1.</w:t>
      </w:r>
      <w:r w:rsidR="007B1AC5">
        <w:t xml:space="preserve"> The Copycat strategy also topped the related </w:t>
      </w:r>
      <w:r w:rsidR="007B1AC5">
        <w:rPr>
          <w:i/>
        </w:rPr>
        <w:t>Top Total Downloads</w:t>
      </w:r>
      <w:r w:rsidR="007B1AC5">
        <w:t xml:space="preserve"> category, which is the total number of downloads from any app produced by a strategy not controlling for the number of such apps produced.</w:t>
      </w:r>
    </w:p>
    <w:p w:rsidR="007C2614" w:rsidRDefault="007B1AC5" w:rsidP="005C671A">
      <w:r>
        <w:t xml:space="preserve">Similarly, a metric called the </w:t>
      </w:r>
      <w:r>
        <w:rPr>
          <w:i/>
        </w:rPr>
        <w:t xml:space="preserve">Feature Coefficient of Variation </w:t>
      </w:r>
      <w:r>
        <w:t xml:space="preserve">was created to determine which app development strategy produces the greatest diversity of features between apps. Not surprisingly, the Innovator strategy leads this category by pumping out apps with randomly generated features. </w:t>
      </w:r>
    </w:p>
    <w:p w:rsidR="007B1AC5" w:rsidRPr="006351CD" w:rsidRDefault="00C75FC1" w:rsidP="005C671A">
      <w:pPr>
        <w:rPr>
          <w:i/>
        </w:rPr>
      </w:pPr>
      <w:r>
        <w:t xml:space="preserve">Other insights that can be made using this data include which type of development strategy will be chosen by developers when all developers are flexible in their strategy? Interestingly, even though the Copycat strategy seems to be the strategy that will generate the most downloads, this strategy quickly becomes very unpopular as the simulation progresses. This occurs despite parameter changes that were tried in an attempt to make the Copycat option </w:t>
      </w:r>
      <w:r>
        <w:lastRenderedPageBreak/>
        <w:t xml:space="preserve">seem more beneficial (postponing the time at which developers could change strategies so there would be very popular apps in the ecosystem to be copied). Different runs of the simulation produced varying results on the relative positions of the other 3 strategies, but Copycat was consistently the least popular. </w:t>
      </w:r>
    </w:p>
    <w:p w:rsidR="00D23E02" w:rsidRPr="00F81C05" w:rsidRDefault="000B244D" w:rsidP="000B244D">
      <w:pPr>
        <w:pStyle w:val="Heading1"/>
      </w:pPr>
      <w:r w:rsidRPr="00F81C05">
        <w:t>Conclusion</w:t>
      </w:r>
    </w:p>
    <w:p w:rsidR="0045437C" w:rsidRPr="00F81C05" w:rsidRDefault="0082593A" w:rsidP="0045437C">
      <w:proofErr w:type="spellStart"/>
      <w:r>
        <w:t>AppEco</w:t>
      </w:r>
      <w:proofErr w:type="spellEnd"/>
      <w:r>
        <w:t xml:space="preserve"> is an </w:t>
      </w:r>
      <w:r w:rsidR="006B3B3B">
        <w:t>agent-</w:t>
      </w:r>
      <w:r>
        <w:t>based simulation of the ecosystem of mobile app development and downloading. The simulation compares different development strategies and shows how these strategies interact to produce popular or unpopular applications. It seems that a Copycat strategy is the most lucrative in terms of downloads, but this strategy must only be used by a minority of developers so that there is a sufficient supply of good apps to be copied. Future research is planned to investigate the effects of publicity on app downloads, and explore how users might be able to better locate desirable apps and provide feedback of their preferences back to developers.</w:t>
      </w:r>
      <w:bookmarkStart w:id="4" w:name="_GoBack"/>
      <w:bookmarkEnd w:id="4"/>
    </w:p>
    <w:sectPr w:rsidR="0045437C" w:rsidRPr="00F81C05" w:rsidSect="00E6509B">
      <w:pgSz w:w="12240" w:h="15840" w:code="1"/>
      <w:pgMar w:top="1440" w:right="1440" w:bottom="1440" w:left="1440" w:header="720" w:footer="720" w:gutter="0"/>
      <w:pgNumType w:chapStyle="8"/>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91C" w:rsidRDefault="003E191C" w:rsidP="00B969FA">
      <w:r>
        <w:separator/>
      </w:r>
    </w:p>
  </w:endnote>
  <w:endnote w:type="continuationSeparator" w:id="0">
    <w:p w:rsidR="003E191C" w:rsidRDefault="003E191C" w:rsidP="00B9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91C" w:rsidRDefault="003E191C" w:rsidP="00B969FA">
      <w:r>
        <w:separator/>
      </w:r>
    </w:p>
  </w:footnote>
  <w:footnote w:type="continuationSeparator" w:id="0">
    <w:p w:rsidR="003E191C" w:rsidRDefault="003E191C" w:rsidP="00B969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1">
    <w:nsid w:val="FFFFFF83"/>
    <w:multiLevelType w:val="singleLevel"/>
    <w:tmpl w:val="C82E38B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B"/>
    <w:multiLevelType w:val="multilevel"/>
    <w:tmpl w:val="50A687B4"/>
    <w:lvl w:ilvl="0">
      <w:start w:val="1"/>
      <w:numFmt w:val="decimal"/>
      <w:pStyle w:val="Heading1"/>
      <w:lvlText w:val="%1."/>
      <w:legacy w:legacy="1" w:legacySpace="144" w:legacyIndent="0"/>
      <w:lvlJc w:val="left"/>
      <w:rPr>
        <w:rFonts w:ascii="Helvetica" w:hAnsi="Helvetica" w:hint="default"/>
        <w:b/>
        <w:i w:val="0"/>
        <w:sz w:val="22"/>
      </w:rPr>
    </w:lvl>
    <w:lvl w:ilvl="1">
      <w:start w:val="1"/>
      <w:numFmt w:val="decimal"/>
      <w:pStyle w:val="Heading2"/>
      <w:lvlText w:val="%1.%2"/>
      <w:legacy w:legacy="1" w:legacySpace="144" w:legacyIndent="0"/>
      <w:lvlJc w:val="left"/>
      <w:rPr>
        <w:rFonts w:ascii="Helvetica" w:hAnsi="Helvetica" w:hint="default"/>
        <w:b/>
        <w:i w:val="0"/>
        <w:sz w:val="22"/>
      </w:rPr>
    </w:lvl>
    <w:lvl w:ilvl="2">
      <w:start w:val="1"/>
      <w:numFmt w:val="decimal"/>
      <w:pStyle w:val="Heading3"/>
      <w:lvlText w:val="%1.%2.%3"/>
      <w:legacy w:legacy="1" w:legacySpace="144" w:legacyIndent="0"/>
      <w:lvlJc w:val="left"/>
      <w:rPr>
        <w:rFonts w:ascii="Helvetica" w:hAnsi="Helvetica" w:hint="default"/>
        <w:b/>
        <w:i w:val="0"/>
        <w:sz w:val="22"/>
      </w:rPr>
    </w:lvl>
    <w:lvl w:ilvl="3">
      <w:start w:val="1"/>
      <w:numFmt w:val="decimal"/>
      <w:pStyle w:val="Heading4"/>
      <w:lvlText w:val="%1.%2.%3.%4"/>
      <w:legacy w:legacy="1" w:legacySpace="144" w:legacyIndent="0"/>
      <w:lvlJc w:val="left"/>
      <w:rPr>
        <w:rFonts w:ascii="Helvetica" w:hAnsi="Helvetica" w:hint="default"/>
        <w:b/>
        <w:i w:val="0"/>
        <w:sz w:val="22"/>
      </w:rPr>
    </w:lvl>
    <w:lvl w:ilvl="4">
      <w:start w:val="1"/>
      <w:numFmt w:val="decimal"/>
      <w:pStyle w:val="Heading5"/>
      <w:lvlText w:val="%1.%2.%3.%4.%5"/>
      <w:legacy w:legacy="1" w:legacySpace="144" w:legacyIndent="0"/>
      <w:lvlJc w:val="left"/>
      <w:rPr>
        <w:rFonts w:ascii="Helvetica" w:hAnsi="Helvetica" w:hint="default"/>
        <w:b/>
        <w:i w:val="0"/>
        <w:sz w:val="22"/>
      </w:rPr>
    </w:lvl>
    <w:lvl w:ilvl="5">
      <w:start w:val="1"/>
      <w:numFmt w:val="decimal"/>
      <w:pStyle w:val="Heading6"/>
      <w:lvlText w:val="%1.%2.%3.%4.%5.%6"/>
      <w:legacy w:legacy="1" w:legacySpace="144" w:legacyIndent="0"/>
      <w:lvlJc w:val="left"/>
      <w:rPr>
        <w:rFonts w:ascii="Helvetica" w:hAnsi="Helvetica" w:hint="default"/>
        <w:b/>
        <w:i w:val="0"/>
        <w:sz w:val="22"/>
      </w:rPr>
    </w:lvl>
    <w:lvl w:ilvl="6">
      <w:start w:val="1"/>
      <w:numFmt w:val="decimal"/>
      <w:pStyle w:val="Heading7"/>
      <w:lvlText w:val="%1.%2.%3.%4.%5.%6.%7"/>
      <w:legacy w:legacy="1" w:legacySpace="144" w:legacyIndent="0"/>
      <w:lvlJc w:val="left"/>
      <w:rPr>
        <w:rFonts w:ascii="Helvetica" w:hAnsi="Helvetica" w:hint="default"/>
        <w:b/>
        <w:i w:val="0"/>
        <w:sz w:val="22"/>
      </w:rPr>
    </w:lvl>
    <w:lvl w:ilvl="7">
      <w:start w:val="1"/>
      <w:numFmt w:val="decimal"/>
      <w:lvlText w:val="%1.%2.%3.%4.%5.%6.%7.%8"/>
      <w:legacy w:legacy="1" w:legacySpace="144" w:legacyIndent="0"/>
      <w:lvlJc w:val="left"/>
      <w:rPr>
        <w:rFonts w:ascii="Helvetica" w:hAnsi="Helvetica" w:hint="default"/>
        <w:b/>
        <w:i w:val="0"/>
        <w:sz w:val="22"/>
      </w:rPr>
    </w:lvl>
    <w:lvl w:ilvl="8">
      <w:start w:val="1"/>
      <w:numFmt w:val="decimal"/>
      <w:lvlText w:val="%1.%2.%3.%4.%5.%6.%7.%8.%9"/>
      <w:legacy w:legacy="1" w:legacySpace="144" w:legacyIndent="0"/>
      <w:lvlJc w:val="left"/>
      <w:rPr>
        <w:rFonts w:ascii="Helvetica" w:hAnsi="Helvetica" w:hint="default"/>
        <w:b/>
        <w:i w:val="0"/>
        <w:sz w:val="22"/>
      </w:rPr>
    </w:lvl>
  </w:abstractNum>
  <w:abstractNum w:abstractNumId="3">
    <w:nsid w:val="FFFFFFFE"/>
    <w:multiLevelType w:val="singleLevel"/>
    <w:tmpl w:val="A71C84F8"/>
    <w:lvl w:ilvl="0">
      <w:numFmt w:val="decimal"/>
      <w:pStyle w:val="Bulletlist"/>
      <w:lvlText w:val="*"/>
      <w:lvlJc w:val="left"/>
    </w:lvl>
  </w:abstractNum>
  <w:abstractNum w:abstractNumId="4">
    <w:nsid w:val="00A90D60"/>
    <w:multiLevelType w:val="hybridMultilevel"/>
    <w:tmpl w:val="78D4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C858DC"/>
    <w:multiLevelType w:val="hybridMultilevel"/>
    <w:tmpl w:val="8EA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644B6"/>
    <w:multiLevelType w:val="hybridMultilevel"/>
    <w:tmpl w:val="6AC6C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30578"/>
    <w:multiLevelType w:val="hybridMultilevel"/>
    <w:tmpl w:val="D394859C"/>
    <w:lvl w:ilvl="0" w:tplc="93E0840A">
      <w:start w:val="1"/>
      <w:numFmt w:val="lowerRoman"/>
      <w:pStyle w:val="Step2"/>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0C059EB"/>
    <w:multiLevelType w:val="hybridMultilevel"/>
    <w:tmpl w:val="46185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0">
    <w:nsid w:val="16C23A00"/>
    <w:multiLevelType w:val="hybridMultilevel"/>
    <w:tmpl w:val="8DD2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F75F9"/>
    <w:multiLevelType w:val="hybridMultilevel"/>
    <w:tmpl w:val="568EFCCE"/>
    <w:lvl w:ilvl="0" w:tplc="11B4AB84">
      <w:start w:val="1"/>
      <w:numFmt w:val="bullet"/>
      <w:pStyle w:val="ListBullet4"/>
      <w:lvlText w:val="o"/>
      <w:lvlJc w:val="left"/>
      <w:pPr>
        <w:tabs>
          <w:tab w:val="num" w:pos="1209"/>
        </w:tabs>
        <w:ind w:left="1209"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0923CA"/>
    <w:multiLevelType w:val="hybridMultilevel"/>
    <w:tmpl w:val="7332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6762B4"/>
    <w:multiLevelType w:val="singleLevel"/>
    <w:tmpl w:val="AEDA6826"/>
    <w:lvl w:ilvl="0">
      <w:start w:val="1"/>
      <w:numFmt w:val="bullet"/>
      <w:pStyle w:val="Bulletlist2"/>
      <w:lvlText w:val=""/>
      <w:lvlJc w:val="left"/>
      <w:pPr>
        <w:tabs>
          <w:tab w:val="num" w:pos="1080"/>
        </w:tabs>
        <w:ind w:left="1080" w:hanging="360"/>
      </w:pPr>
      <w:rPr>
        <w:rFonts w:ascii="Symbol" w:hAnsi="Symbol" w:hint="default"/>
        <w:sz w:val="22"/>
      </w:rPr>
    </w:lvl>
  </w:abstractNum>
  <w:abstractNum w:abstractNumId="14">
    <w:nsid w:val="2BE47791"/>
    <w:multiLevelType w:val="hybridMultilevel"/>
    <w:tmpl w:val="23B41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1D3F18"/>
    <w:multiLevelType w:val="hybridMultilevel"/>
    <w:tmpl w:val="FE78D7F4"/>
    <w:lvl w:ilvl="0" w:tplc="5C208A3E">
      <w:start w:val="1"/>
      <w:numFmt w:val="bullet"/>
      <w:pStyle w:val="Item"/>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6">
    <w:nsid w:val="3D620F42"/>
    <w:multiLevelType w:val="hybridMultilevel"/>
    <w:tmpl w:val="3EF83544"/>
    <w:lvl w:ilvl="0" w:tplc="D40421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46B70F96"/>
    <w:multiLevelType w:val="hybridMultilevel"/>
    <w:tmpl w:val="91B0A972"/>
    <w:lvl w:ilvl="0" w:tplc="0E2618D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48331F25"/>
    <w:multiLevelType w:val="hybridMultilevel"/>
    <w:tmpl w:val="EA64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700F1"/>
    <w:multiLevelType w:val="hybridMultilevel"/>
    <w:tmpl w:val="780C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22E29"/>
    <w:multiLevelType w:val="hybridMultilevel"/>
    <w:tmpl w:val="4230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051EBF"/>
    <w:multiLevelType w:val="hybridMultilevel"/>
    <w:tmpl w:val="9E0E0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161D83"/>
    <w:multiLevelType w:val="hybridMultilevel"/>
    <w:tmpl w:val="24542E06"/>
    <w:lvl w:ilvl="0" w:tplc="1D7A1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9F2884"/>
    <w:multiLevelType w:val="multilevel"/>
    <w:tmpl w:val="72B4F6B4"/>
    <w:lvl w:ilvl="0">
      <w:start w:val="120"/>
      <w:numFmt w:val="decimal"/>
      <w:lvlText w:val="%1."/>
      <w:lvlJc w:val="left"/>
      <w:pPr>
        <w:tabs>
          <w:tab w:val="num" w:pos="360"/>
        </w:tabs>
        <w:ind w:left="0" w:firstLine="0"/>
      </w:pPr>
      <w:rPr>
        <w:rFonts w:ascii="Helvetica" w:hAnsi="Helvetica" w:hint="default"/>
        <w:b/>
        <w:i w:val="0"/>
        <w:sz w:val="22"/>
      </w:rPr>
    </w:lvl>
    <w:lvl w:ilvl="1">
      <w:start w:val="1"/>
      <w:numFmt w:val="decimal"/>
      <w:lvlText w:val="%1.%2"/>
      <w:lvlJc w:val="left"/>
      <w:pPr>
        <w:tabs>
          <w:tab w:val="num" w:pos="360"/>
        </w:tabs>
        <w:ind w:left="0" w:firstLine="0"/>
      </w:pPr>
      <w:rPr>
        <w:rFonts w:ascii="Helvetica" w:hAnsi="Helvetica" w:hint="default"/>
        <w:b/>
        <w:i w:val="0"/>
        <w:sz w:val="22"/>
      </w:rPr>
    </w:lvl>
    <w:lvl w:ilvl="2">
      <w:start w:val="1"/>
      <w:numFmt w:val="decimal"/>
      <w:lvlText w:val="%1.%2.%3"/>
      <w:lvlJc w:val="left"/>
      <w:pPr>
        <w:tabs>
          <w:tab w:val="num" w:pos="720"/>
        </w:tabs>
        <w:ind w:left="0" w:firstLine="0"/>
      </w:pPr>
      <w:rPr>
        <w:rFonts w:ascii="Helvetica" w:hAnsi="Helvetica" w:hint="default"/>
        <w:b/>
        <w:i w:val="0"/>
        <w:sz w:val="22"/>
      </w:rPr>
    </w:lvl>
    <w:lvl w:ilvl="3">
      <w:start w:val="1"/>
      <w:numFmt w:val="decimal"/>
      <w:lvlText w:val="%1.%2.%3.%4"/>
      <w:lvlJc w:val="left"/>
      <w:pPr>
        <w:tabs>
          <w:tab w:val="num" w:pos="720"/>
        </w:tabs>
        <w:ind w:left="0" w:firstLine="0"/>
      </w:pPr>
      <w:rPr>
        <w:rFonts w:ascii="Helvetica" w:hAnsi="Helvetica" w:hint="default"/>
        <w:b/>
        <w:i w:val="0"/>
        <w:sz w:val="22"/>
      </w:rPr>
    </w:lvl>
    <w:lvl w:ilvl="4">
      <w:start w:val="1"/>
      <w:numFmt w:val="decimal"/>
      <w:lvlText w:val="%1.%2.%3.%4.%5"/>
      <w:lvlJc w:val="left"/>
      <w:pPr>
        <w:tabs>
          <w:tab w:val="num" w:pos="1080"/>
        </w:tabs>
        <w:ind w:left="0" w:firstLine="0"/>
      </w:pPr>
      <w:rPr>
        <w:rFonts w:ascii="Helvetica" w:hAnsi="Helvetica" w:hint="default"/>
        <w:b/>
        <w:i w:val="0"/>
        <w:sz w:val="22"/>
      </w:rPr>
    </w:lvl>
    <w:lvl w:ilvl="5">
      <w:start w:val="1"/>
      <w:numFmt w:val="decimal"/>
      <w:lvlText w:val="%1.%2.%3.%4.%5.%6"/>
      <w:lvlJc w:val="left"/>
      <w:pPr>
        <w:tabs>
          <w:tab w:val="num" w:pos="1080"/>
        </w:tabs>
        <w:ind w:left="0" w:firstLine="0"/>
      </w:pPr>
      <w:rPr>
        <w:rFonts w:ascii="Helvetica" w:hAnsi="Helvetica" w:hint="default"/>
        <w:b/>
        <w:i w:val="0"/>
        <w:sz w:val="22"/>
      </w:rPr>
    </w:lvl>
    <w:lvl w:ilvl="6">
      <w:start w:val="1"/>
      <w:numFmt w:val="decimal"/>
      <w:lvlText w:val="%1.%2.%3.%4.%5.%6.%7"/>
      <w:lvlJc w:val="left"/>
      <w:pPr>
        <w:tabs>
          <w:tab w:val="num" w:pos="1440"/>
        </w:tabs>
        <w:ind w:left="0" w:firstLine="0"/>
      </w:pPr>
      <w:rPr>
        <w:rFonts w:ascii="Helvetica" w:hAnsi="Helvetica" w:hint="default"/>
        <w:b/>
        <w:i w:val="0"/>
        <w:sz w:val="22"/>
      </w:rPr>
    </w:lvl>
    <w:lvl w:ilvl="7">
      <w:start w:val="1"/>
      <w:numFmt w:val="upperRoman"/>
      <w:pStyle w:val="Heading8"/>
      <w:lvlText w:val="%8"/>
      <w:lvlJc w:val="left"/>
      <w:pPr>
        <w:tabs>
          <w:tab w:val="num" w:pos="720"/>
        </w:tabs>
        <w:ind w:left="0" w:firstLine="0"/>
      </w:pPr>
      <w:rPr>
        <w:rFonts w:ascii="Helvetica" w:hAnsi="Helvetica" w:hint="default"/>
        <w:b w:val="0"/>
        <w:i w:val="0"/>
        <w:sz w:val="22"/>
      </w:rPr>
    </w:lvl>
    <w:lvl w:ilvl="8">
      <w:start w:val="2"/>
      <w:numFmt w:val="upperRoman"/>
      <w:pStyle w:val="Heading9"/>
      <w:lvlText w:val="%9"/>
      <w:lvlJc w:val="left"/>
      <w:pPr>
        <w:tabs>
          <w:tab w:val="num" w:pos="720"/>
        </w:tabs>
        <w:ind w:left="0" w:firstLine="0"/>
      </w:pPr>
      <w:rPr>
        <w:rFonts w:ascii="Helvetica" w:hAnsi="Helvetica" w:hint="default"/>
        <w:b w:val="0"/>
        <w:i w:val="0"/>
        <w:sz w:val="22"/>
      </w:rPr>
    </w:lvl>
  </w:abstractNum>
  <w:abstractNum w:abstractNumId="24">
    <w:nsid w:val="64D0471F"/>
    <w:multiLevelType w:val="hybridMultilevel"/>
    <w:tmpl w:val="79923E02"/>
    <w:lvl w:ilvl="0" w:tplc="F612C88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nsid w:val="7083262D"/>
    <w:multiLevelType w:val="hybridMultilevel"/>
    <w:tmpl w:val="04FA30A6"/>
    <w:lvl w:ilvl="0" w:tplc="FC724B08">
      <w:start w:val="2"/>
      <w:numFmt w:val="bullet"/>
      <w:lvlText w:val="-"/>
      <w:lvlJc w:val="left"/>
      <w:pPr>
        <w:ind w:left="720" w:hanging="360"/>
      </w:pPr>
      <w:rPr>
        <w:rFonts w:ascii="GE Inspira Book" w:eastAsia="Times New Roman" w:hAnsi="GE Inspira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021EAF"/>
    <w:multiLevelType w:val="hybridMultilevel"/>
    <w:tmpl w:val="D36EA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D40F58"/>
    <w:multiLevelType w:val="singleLevel"/>
    <w:tmpl w:val="99B2EA26"/>
    <w:lvl w:ilvl="0">
      <w:start w:val="1"/>
      <w:numFmt w:val="lowerLetter"/>
      <w:pStyle w:val="Step1"/>
      <w:lvlText w:val="%1."/>
      <w:lvlJc w:val="left"/>
      <w:pPr>
        <w:ind w:left="720" w:hanging="360"/>
      </w:pPr>
    </w:lvl>
  </w:abstractNum>
  <w:abstractNum w:abstractNumId="28">
    <w:nsid w:val="7934188F"/>
    <w:multiLevelType w:val="hybridMultilevel"/>
    <w:tmpl w:val="BA16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3"/>
  </w:num>
  <w:num w:numId="3">
    <w:abstractNumId w:val="2"/>
  </w:num>
  <w:num w:numId="4">
    <w:abstractNumId w:val="23"/>
  </w:num>
  <w:num w:numId="5">
    <w:abstractNumId w:val="0"/>
  </w:num>
  <w:num w:numId="6">
    <w:abstractNumId w:val="9"/>
  </w:num>
  <w:num w:numId="7">
    <w:abstractNumId w:val="27"/>
  </w:num>
  <w:num w:numId="8">
    <w:abstractNumId w:val="4"/>
  </w:num>
  <w:num w:numId="9">
    <w:abstractNumId w:val="1"/>
  </w:num>
  <w:num w:numId="10">
    <w:abstractNumId w:val="15"/>
  </w:num>
  <w:num w:numId="11">
    <w:abstractNumId w:val="11"/>
  </w:num>
  <w:num w:numId="12">
    <w:abstractNumId w:val="28"/>
  </w:num>
  <w:num w:numId="13">
    <w:abstractNumId w:val="7"/>
  </w:num>
  <w:num w:numId="14">
    <w:abstractNumId w:val="21"/>
  </w:num>
  <w:num w:numId="15">
    <w:abstractNumId w:val="6"/>
  </w:num>
  <w:num w:numId="16">
    <w:abstractNumId w:val="19"/>
  </w:num>
  <w:num w:numId="17">
    <w:abstractNumId w:val="5"/>
  </w:num>
  <w:num w:numId="18">
    <w:abstractNumId w:val="18"/>
  </w:num>
  <w:num w:numId="19">
    <w:abstractNumId w:val="10"/>
  </w:num>
  <w:num w:numId="20">
    <w:abstractNumId w:val="12"/>
  </w:num>
  <w:num w:numId="21">
    <w:abstractNumId w:val="20"/>
  </w:num>
  <w:num w:numId="22">
    <w:abstractNumId w:val="17"/>
  </w:num>
  <w:num w:numId="23">
    <w:abstractNumId w:val="16"/>
  </w:num>
  <w:num w:numId="24">
    <w:abstractNumId w:val="22"/>
  </w:num>
  <w:num w:numId="25">
    <w:abstractNumId w:val="24"/>
  </w:num>
  <w:num w:numId="26">
    <w:abstractNumId w:val="25"/>
  </w:num>
  <w:num w:numId="27">
    <w:abstractNumId w:val="26"/>
  </w:num>
  <w:num w:numId="28">
    <w:abstractNumId w:val="14"/>
  </w:num>
  <w:num w:numId="29">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4F"/>
    <w:rsid w:val="00001875"/>
    <w:rsid w:val="00002348"/>
    <w:rsid w:val="00012CE2"/>
    <w:rsid w:val="0002354F"/>
    <w:rsid w:val="00030C8F"/>
    <w:rsid w:val="0003372E"/>
    <w:rsid w:val="000341BA"/>
    <w:rsid w:val="00036724"/>
    <w:rsid w:val="00046797"/>
    <w:rsid w:val="00046A36"/>
    <w:rsid w:val="00053956"/>
    <w:rsid w:val="00063262"/>
    <w:rsid w:val="00066A10"/>
    <w:rsid w:val="000715DC"/>
    <w:rsid w:val="0007207F"/>
    <w:rsid w:val="00084501"/>
    <w:rsid w:val="00086AAC"/>
    <w:rsid w:val="00095477"/>
    <w:rsid w:val="00096555"/>
    <w:rsid w:val="00097176"/>
    <w:rsid w:val="00097DAC"/>
    <w:rsid w:val="000A0CDC"/>
    <w:rsid w:val="000B244D"/>
    <w:rsid w:val="000B6CDD"/>
    <w:rsid w:val="000B7527"/>
    <w:rsid w:val="000D1D56"/>
    <w:rsid w:val="000D22E7"/>
    <w:rsid w:val="000D34D5"/>
    <w:rsid w:val="000D4BA6"/>
    <w:rsid w:val="000E2CFC"/>
    <w:rsid w:val="000E5828"/>
    <w:rsid w:val="00102526"/>
    <w:rsid w:val="00104B7B"/>
    <w:rsid w:val="001107A6"/>
    <w:rsid w:val="00111C22"/>
    <w:rsid w:val="001122BE"/>
    <w:rsid w:val="00114282"/>
    <w:rsid w:val="00117E1B"/>
    <w:rsid w:val="0013283E"/>
    <w:rsid w:val="001358B3"/>
    <w:rsid w:val="00147A9C"/>
    <w:rsid w:val="00151FA0"/>
    <w:rsid w:val="0015622B"/>
    <w:rsid w:val="00156E33"/>
    <w:rsid w:val="00157B05"/>
    <w:rsid w:val="001811D4"/>
    <w:rsid w:val="001A5F3D"/>
    <w:rsid w:val="001C1647"/>
    <w:rsid w:val="001C3642"/>
    <w:rsid w:val="001C3DD4"/>
    <w:rsid w:val="001E055A"/>
    <w:rsid w:val="001E275B"/>
    <w:rsid w:val="001E45DA"/>
    <w:rsid w:val="001E7208"/>
    <w:rsid w:val="001E7718"/>
    <w:rsid w:val="00226D69"/>
    <w:rsid w:val="002315C0"/>
    <w:rsid w:val="002342C6"/>
    <w:rsid w:val="00235CE1"/>
    <w:rsid w:val="00261DA1"/>
    <w:rsid w:val="0027564E"/>
    <w:rsid w:val="00285CE8"/>
    <w:rsid w:val="00290475"/>
    <w:rsid w:val="00290ABA"/>
    <w:rsid w:val="002A0C59"/>
    <w:rsid w:val="002A1BCC"/>
    <w:rsid w:val="002A4B7B"/>
    <w:rsid w:val="002B6CDF"/>
    <w:rsid w:val="002B7BAD"/>
    <w:rsid w:val="002D34BD"/>
    <w:rsid w:val="002D4489"/>
    <w:rsid w:val="002D4D09"/>
    <w:rsid w:val="002E2FE0"/>
    <w:rsid w:val="002E3345"/>
    <w:rsid w:val="002E4EC0"/>
    <w:rsid w:val="002F5509"/>
    <w:rsid w:val="00304442"/>
    <w:rsid w:val="003122B6"/>
    <w:rsid w:val="003253B0"/>
    <w:rsid w:val="00326A0A"/>
    <w:rsid w:val="0033035C"/>
    <w:rsid w:val="003377D2"/>
    <w:rsid w:val="003416FD"/>
    <w:rsid w:val="00352233"/>
    <w:rsid w:val="0035431C"/>
    <w:rsid w:val="0035653E"/>
    <w:rsid w:val="003637F9"/>
    <w:rsid w:val="00383D54"/>
    <w:rsid w:val="003853C8"/>
    <w:rsid w:val="003900DB"/>
    <w:rsid w:val="0039306D"/>
    <w:rsid w:val="00395284"/>
    <w:rsid w:val="003A1298"/>
    <w:rsid w:val="003A4628"/>
    <w:rsid w:val="003D119B"/>
    <w:rsid w:val="003D5993"/>
    <w:rsid w:val="003E191C"/>
    <w:rsid w:val="003E2C64"/>
    <w:rsid w:val="00401679"/>
    <w:rsid w:val="004064B2"/>
    <w:rsid w:val="004250B2"/>
    <w:rsid w:val="004274BA"/>
    <w:rsid w:val="00430121"/>
    <w:rsid w:val="00435C39"/>
    <w:rsid w:val="00437CD8"/>
    <w:rsid w:val="0044002B"/>
    <w:rsid w:val="00440970"/>
    <w:rsid w:val="00441D19"/>
    <w:rsid w:val="0045437C"/>
    <w:rsid w:val="00455533"/>
    <w:rsid w:val="0047094B"/>
    <w:rsid w:val="00483B18"/>
    <w:rsid w:val="0049199F"/>
    <w:rsid w:val="00491A2E"/>
    <w:rsid w:val="0049274B"/>
    <w:rsid w:val="004A2AC3"/>
    <w:rsid w:val="004A4C9F"/>
    <w:rsid w:val="004B440B"/>
    <w:rsid w:val="004D3203"/>
    <w:rsid w:val="004E7CBB"/>
    <w:rsid w:val="004F04EF"/>
    <w:rsid w:val="004F76D8"/>
    <w:rsid w:val="00502C3B"/>
    <w:rsid w:val="005079F3"/>
    <w:rsid w:val="005362F5"/>
    <w:rsid w:val="00550420"/>
    <w:rsid w:val="0055504E"/>
    <w:rsid w:val="00562D6F"/>
    <w:rsid w:val="00563864"/>
    <w:rsid w:val="005779A0"/>
    <w:rsid w:val="0058436B"/>
    <w:rsid w:val="005845B0"/>
    <w:rsid w:val="00584F81"/>
    <w:rsid w:val="0059068C"/>
    <w:rsid w:val="00592764"/>
    <w:rsid w:val="005A40EF"/>
    <w:rsid w:val="005A7EDD"/>
    <w:rsid w:val="005B1E51"/>
    <w:rsid w:val="005B2C57"/>
    <w:rsid w:val="005B3731"/>
    <w:rsid w:val="005C33AF"/>
    <w:rsid w:val="005C3CD0"/>
    <w:rsid w:val="005C4D9D"/>
    <w:rsid w:val="005C671A"/>
    <w:rsid w:val="005E266F"/>
    <w:rsid w:val="005E5289"/>
    <w:rsid w:val="005F0273"/>
    <w:rsid w:val="005F5F7C"/>
    <w:rsid w:val="00603B09"/>
    <w:rsid w:val="00606789"/>
    <w:rsid w:val="00612308"/>
    <w:rsid w:val="00621D2D"/>
    <w:rsid w:val="00627184"/>
    <w:rsid w:val="00627366"/>
    <w:rsid w:val="00632614"/>
    <w:rsid w:val="00633746"/>
    <w:rsid w:val="00634802"/>
    <w:rsid w:val="006351CD"/>
    <w:rsid w:val="00636423"/>
    <w:rsid w:val="00641332"/>
    <w:rsid w:val="00645332"/>
    <w:rsid w:val="006503BB"/>
    <w:rsid w:val="00672B52"/>
    <w:rsid w:val="00680D94"/>
    <w:rsid w:val="0069091F"/>
    <w:rsid w:val="006925A6"/>
    <w:rsid w:val="006A1C4C"/>
    <w:rsid w:val="006B3B3B"/>
    <w:rsid w:val="006B60AC"/>
    <w:rsid w:val="006B6CDF"/>
    <w:rsid w:val="006C7D97"/>
    <w:rsid w:val="006D4BDF"/>
    <w:rsid w:val="006D68C1"/>
    <w:rsid w:val="006E32CB"/>
    <w:rsid w:val="006E3D20"/>
    <w:rsid w:val="006E469C"/>
    <w:rsid w:val="006F70CE"/>
    <w:rsid w:val="00702ADD"/>
    <w:rsid w:val="00705AF0"/>
    <w:rsid w:val="007079E9"/>
    <w:rsid w:val="0071016E"/>
    <w:rsid w:val="00716240"/>
    <w:rsid w:val="007165E6"/>
    <w:rsid w:val="0071753D"/>
    <w:rsid w:val="00727295"/>
    <w:rsid w:val="00760251"/>
    <w:rsid w:val="00760982"/>
    <w:rsid w:val="00760E97"/>
    <w:rsid w:val="007707AC"/>
    <w:rsid w:val="00773719"/>
    <w:rsid w:val="00781264"/>
    <w:rsid w:val="007836D4"/>
    <w:rsid w:val="00784673"/>
    <w:rsid w:val="0078630D"/>
    <w:rsid w:val="00792A2A"/>
    <w:rsid w:val="0079763E"/>
    <w:rsid w:val="007A4D5C"/>
    <w:rsid w:val="007A5D43"/>
    <w:rsid w:val="007B1357"/>
    <w:rsid w:val="007B1AC5"/>
    <w:rsid w:val="007B68D0"/>
    <w:rsid w:val="007C22F7"/>
    <w:rsid w:val="007C2614"/>
    <w:rsid w:val="007C7469"/>
    <w:rsid w:val="007D4289"/>
    <w:rsid w:val="007D4946"/>
    <w:rsid w:val="007D56AC"/>
    <w:rsid w:val="007E3E24"/>
    <w:rsid w:val="007E406E"/>
    <w:rsid w:val="007E5DA1"/>
    <w:rsid w:val="007F21A0"/>
    <w:rsid w:val="008005B6"/>
    <w:rsid w:val="0081116C"/>
    <w:rsid w:val="008111A7"/>
    <w:rsid w:val="0081292B"/>
    <w:rsid w:val="008228EC"/>
    <w:rsid w:val="0082593A"/>
    <w:rsid w:val="008319BC"/>
    <w:rsid w:val="0083638F"/>
    <w:rsid w:val="0083737A"/>
    <w:rsid w:val="00837A61"/>
    <w:rsid w:val="0085036C"/>
    <w:rsid w:val="008532B5"/>
    <w:rsid w:val="00857208"/>
    <w:rsid w:val="008714E9"/>
    <w:rsid w:val="00874D9C"/>
    <w:rsid w:val="00895BC7"/>
    <w:rsid w:val="00896931"/>
    <w:rsid w:val="008A4D33"/>
    <w:rsid w:val="008A5019"/>
    <w:rsid w:val="008D3F29"/>
    <w:rsid w:val="008E6D4E"/>
    <w:rsid w:val="008F071C"/>
    <w:rsid w:val="008F3103"/>
    <w:rsid w:val="00904067"/>
    <w:rsid w:val="009151DF"/>
    <w:rsid w:val="00916AE8"/>
    <w:rsid w:val="00916EFA"/>
    <w:rsid w:val="00920BC8"/>
    <w:rsid w:val="009426DA"/>
    <w:rsid w:val="0094479A"/>
    <w:rsid w:val="00946296"/>
    <w:rsid w:val="00954A6E"/>
    <w:rsid w:val="00955D3A"/>
    <w:rsid w:val="009708BC"/>
    <w:rsid w:val="0097587F"/>
    <w:rsid w:val="00976A61"/>
    <w:rsid w:val="00982854"/>
    <w:rsid w:val="0098524B"/>
    <w:rsid w:val="00991FE6"/>
    <w:rsid w:val="00995E7B"/>
    <w:rsid w:val="00997695"/>
    <w:rsid w:val="009A5BE1"/>
    <w:rsid w:val="009A7DBC"/>
    <w:rsid w:val="009B4F37"/>
    <w:rsid w:val="009B50D8"/>
    <w:rsid w:val="009B6CA7"/>
    <w:rsid w:val="009B7875"/>
    <w:rsid w:val="009C19B9"/>
    <w:rsid w:val="009C4E63"/>
    <w:rsid w:val="009C7B99"/>
    <w:rsid w:val="009D02B3"/>
    <w:rsid w:val="009D1E30"/>
    <w:rsid w:val="009D234A"/>
    <w:rsid w:val="009D31C9"/>
    <w:rsid w:val="009D7AC6"/>
    <w:rsid w:val="009E0541"/>
    <w:rsid w:val="009F0859"/>
    <w:rsid w:val="009F43DE"/>
    <w:rsid w:val="00A06E3D"/>
    <w:rsid w:val="00A07D8A"/>
    <w:rsid w:val="00A142A4"/>
    <w:rsid w:val="00A20857"/>
    <w:rsid w:val="00A21602"/>
    <w:rsid w:val="00A219C8"/>
    <w:rsid w:val="00A463A0"/>
    <w:rsid w:val="00A47861"/>
    <w:rsid w:val="00A61EEF"/>
    <w:rsid w:val="00A66059"/>
    <w:rsid w:val="00A6671F"/>
    <w:rsid w:val="00A721E6"/>
    <w:rsid w:val="00A947A1"/>
    <w:rsid w:val="00A953C3"/>
    <w:rsid w:val="00AA39EB"/>
    <w:rsid w:val="00AA648D"/>
    <w:rsid w:val="00AA7CC9"/>
    <w:rsid w:val="00AB1CB5"/>
    <w:rsid w:val="00AB4006"/>
    <w:rsid w:val="00AD0ADE"/>
    <w:rsid w:val="00AD4085"/>
    <w:rsid w:val="00AD4964"/>
    <w:rsid w:val="00AE2443"/>
    <w:rsid w:val="00AE6158"/>
    <w:rsid w:val="00AF1F91"/>
    <w:rsid w:val="00AF3D55"/>
    <w:rsid w:val="00AF6388"/>
    <w:rsid w:val="00B00E96"/>
    <w:rsid w:val="00B0436A"/>
    <w:rsid w:val="00B204E3"/>
    <w:rsid w:val="00B20C5A"/>
    <w:rsid w:val="00B257B7"/>
    <w:rsid w:val="00B319B0"/>
    <w:rsid w:val="00B45B03"/>
    <w:rsid w:val="00B51015"/>
    <w:rsid w:val="00B512AE"/>
    <w:rsid w:val="00B66D6C"/>
    <w:rsid w:val="00B66FF1"/>
    <w:rsid w:val="00B72CCA"/>
    <w:rsid w:val="00B90AE0"/>
    <w:rsid w:val="00B9244F"/>
    <w:rsid w:val="00B94B3B"/>
    <w:rsid w:val="00B969FA"/>
    <w:rsid w:val="00BA1584"/>
    <w:rsid w:val="00BB1F83"/>
    <w:rsid w:val="00BC7C47"/>
    <w:rsid w:val="00BF2A15"/>
    <w:rsid w:val="00C10A9F"/>
    <w:rsid w:val="00C20FA2"/>
    <w:rsid w:val="00C21A3B"/>
    <w:rsid w:val="00C26FC5"/>
    <w:rsid w:val="00C40CEC"/>
    <w:rsid w:val="00C46699"/>
    <w:rsid w:val="00C46A73"/>
    <w:rsid w:val="00C47584"/>
    <w:rsid w:val="00C65286"/>
    <w:rsid w:val="00C7422B"/>
    <w:rsid w:val="00C75FC1"/>
    <w:rsid w:val="00C81137"/>
    <w:rsid w:val="00C9203E"/>
    <w:rsid w:val="00C96D68"/>
    <w:rsid w:val="00CA0E3A"/>
    <w:rsid w:val="00CA6EFD"/>
    <w:rsid w:val="00CB0312"/>
    <w:rsid w:val="00CB2BB5"/>
    <w:rsid w:val="00CB54CB"/>
    <w:rsid w:val="00CB58E3"/>
    <w:rsid w:val="00CC5D8D"/>
    <w:rsid w:val="00CC711F"/>
    <w:rsid w:val="00CD19C8"/>
    <w:rsid w:val="00CD27C4"/>
    <w:rsid w:val="00CD349E"/>
    <w:rsid w:val="00CE1962"/>
    <w:rsid w:val="00CE3C75"/>
    <w:rsid w:val="00CF157D"/>
    <w:rsid w:val="00CF2938"/>
    <w:rsid w:val="00CF35C4"/>
    <w:rsid w:val="00CF382F"/>
    <w:rsid w:val="00CF490A"/>
    <w:rsid w:val="00D06B93"/>
    <w:rsid w:val="00D07916"/>
    <w:rsid w:val="00D1402B"/>
    <w:rsid w:val="00D15BF4"/>
    <w:rsid w:val="00D16896"/>
    <w:rsid w:val="00D20DC2"/>
    <w:rsid w:val="00D23E02"/>
    <w:rsid w:val="00D27495"/>
    <w:rsid w:val="00D50C79"/>
    <w:rsid w:val="00D55604"/>
    <w:rsid w:val="00D90D32"/>
    <w:rsid w:val="00D935E8"/>
    <w:rsid w:val="00D95D7C"/>
    <w:rsid w:val="00D95E42"/>
    <w:rsid w:val="00D97C98"/>
    <w:rsid w:val="00DA04AF"/>
    <w:rsid w:val="00DA634B"/>
    <w:rsid w:val="00DB21ED"/>
    <w:rsid w:val="00DB6882"/>
    <w:rsid w:val="00DB7709"/>
    <w:rsid w:val="00DC487E"/>
    <w:rsid w:val="00DC5898"/>
    <w:rsid w:val="00DD15A4"/>
    <w:rsid w:val="00DD4C10"/>
    <w:rsid w:val="00DD72AF"/>
    <w:rsid w:val="00DE1A59"/>
    <w:rsid w:val="00DE2B67"/>
    <w:rsid w:val="00DF4F62"/>
    <w:rsid w:val="00DF6144"/>
    <w:rsid w:val="00E03276"/>
    <w:rsid w:val="00E068BC"/>
    <w:rsid w:val="00E25D12"/>
    <w:rsid w:val="00E354B0"/>
    <w:rsid w:val="00E37A09"/>
    <w:rsid w:val="00E40BFE"/>
    <w:rsid w:val="00E51E22"/>
    <w:rsid w:val="00E53BF5"/>
    <w:rsid w:val="00E625A3"/>
    <w:rsid w:val="00E6509B"/>
    <w:rsid w:val="00E67ED4"/>
    <w:rsid w:val="00E70CB5"/>
    <w:rsid w:val="00E7110B"/>
    <w:rsid w:val="00E754E9"/>
    <w:rsid w:val="00E84806"/>
    <w:rsid w:val="00E84A63"/>
    <w:rsid w:val="00E925D3"/>
    <w:rsid w:val="00EA0037"/>
    <w:rsid w:val="00ED199B"/>
    <w:rsid w:val="00ED2A6A"/>
    <w:rsid w:val="00EE0E14"/>
    <w:rsid w:val="00EE3087"/>
    <w:rsid w:val="00EE39ED"/>
    <w:rsid w:val="00EF4C9D"/>
    <w:rsid w:val="00F0120A"/>
    <w:rsid w:val="00F01A04"/>
    <w:rsid w:val="00F1262E"/>
    <w:rsid w:val="00F16F15"/>
    <w:rsid w:val="00F247EA"/>
    <w:rsid w:val="00F2631F"/>
    <w:rsid w:val="00F279CC"/>
    <w:rsid w:val="00F311AE"/>
    <w:rsid w:val="00F40FE9"/>
    <w:rsid w:val="00F419FB"/>
    <w:rsid w:val="00F50575"/>
    <w:rsid w:val="00F56363"/>
    <w:rsid w:val="00F60C6C"/>
    <w:rsid w:val="00F61364"/>
    <w:rsid w:val="00F62461"/>
    <w:rsid w:val="00F6546D"/>
    <w:rsid w:val="00F664B4"/>
    <w:rsid w:val="00F73EC2"/>
    <w:rsid w:val="00F75F96"/>
    <w:rsid w:val="00F81C05"/>
    <w:rsid w:val="00F86339"/>
    <w:rsid w:val="00FB3E32"/>
    <w:rsid w:val="00FC2C77"/>
    <w:rsid w:val="00FC35ED"/>
    <w:rsid w:val="00FC51D2"/>
    <w:rsid w:val="00FC6519"/>
    <w:rsid w:val="00FE4648"/>
    <w:rsid w:val="00FF32C1"/>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 Inspira Book" w:eastAsia="Times New Roman" w:hAnsi="GE Inspira Book"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9" w:uiPriority="39"/>
    <w:lsdException w:name="Normal Indent"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422B"/>
    <w:pPr>
      <w:spacing w:after="240"/>
    </w:pPr>
  </w:style>
  <w:style w:type="paragraph" w:styleId="Heading1">
    <w:name w:val="heading 1"/>
    <w:basedOn w:val="Normal"/>
    <w:next w:val="Normal"/>
    <w:qFormat/>
    <w:rsid w:val="00290475"/>
    <w:pPr>
      <w:keepNext/>
      <w:numPr>
        <w:numId w:val="3"/>
      </w:numPr>
      <w:tabs>
        <w:tab w:val="left" w:pos="432"/>
      </w:tabs>
      <w:spacing w:before="200" w:after="120"/>
      <w:outlineLvl w:val="0"/>
    </w:pPr>
    <w:rPr>
      <w:b/>
      <w:caps/>
    </w:rPr>
  </w:style>
  <w:style w:type="paragraph" w:styleId="Heading2">
    <w:name w:val="heading 2"/>
    <w:basedOn w:val="Heading1"/>
    <w:next w:val="Normal"/>
    <w:qFormat/>
    <w:rsid w:val="00290475"/>
    <w:pPr>
      <w:numPr>
        <w:ilvl w:val="1"/>
      </w:numPr>
      <w:tabs>
        <w:tab w:val="clear" w:pos="432"/>
        <w:tab w:val="left" w:pos="576"/>
      </w:tabs>
      <w:outlineLvl w:val="1"/>
    </w:pPr>
    <w:rPr>
      <w:caps w:val="0"/>
    </w:rPr>
  </w:style>
  <w:style w:type="paragraph" w:styleId="Heading3">
    <w:name w:val="heading 3"/>
    <w:basedOn w:val="Heading1"/>
    <w:next w:val="Normal"/>
    <w:autoRedefine/>
    <w:qFormat/>
    <w:rsid w:val="008A4D33"/>
    <w:pPr>
      <w:numPr>
        <w:ilvl w:val="2"/>
      </w:numPr>
      <w:tabs>
        <w:tab w:val="clear" w:pos="432"/>
        <w:tab w:val="left" w:pos="720"/>
      </w:tabs>
      <w:outlineLvl w:val="2"/>
    </w:pPr>
    <w:rPr>
      <w:caps w:val="0"/>
    </w:rPr>
  </w:style>
  <w:style w:type="paragraph" w:styleId="Heading4">
    <w:name w:val="heading 4"/>
    <w:basedOn w:val="Heading3"/>
    <w:next w:val="Normal"/>
    <w:qFormat/>
    <w:rsid w:val="00290475"/>
    <w:pPr>
      <w:numPr>
        <w:ilvl w:val="3"/>
      </w:numPr>
      <w:tabs>
        <w:tab w:val="left" w:pos="864"/>
      </w:tabs>
      <w:outlineLvl w:val="3"/>
    </w:pPr>
  </w:style>
  <w:style w:type="paragraph" w:styleId="Heading5">
    <w:name w:val="heading 5"/>
    <w:basedOn w:val="Heading3"/>
    <w:next w:val="Normal"/>
    <w:qFormat/>
    <w:rsid w:val="00290475"/>
    <w:pPr>
      <w:numPr>
        <w:ilvl w:val="4"/>
      </w:numPr>
      <w:tabs>
        <w:tab w:val="left" w:pos="1008"/>
      </w:tabs>
      <w:outlineLvl w:val="4"/>
    </w:pPr>
  </w:style>
  <w:style w:type="paragraph" w:styleId="Heading6">
    <w:name w:val="heading 6"/>
    <w:basedOn w:val="Heading3"/>
    <w:next w:val="Normal"/>
    <w:qFormat/>
    <w:rsid w:val="00290475"/>
    <w:pPr>
      <w:numPr>
        <w:ilvl w:val="5"/>
      </w:numPr>
      <w:tabs>
        <w:tab w:val="left" w:pos="1152"/>
      </w:tabs>
      <w:outlineLvl w:val="5"/>
    </w:pPr>
  </w:style>
  <w:style w:type="paragraph" w:styleId="Heading7">
    <w:name w:val="heading 7"/>
    <w:basedOn w:val="Heading3"/>
    <w:next w:val="Normal"/>
    <w:qFormat/>
    <w:rsid w:val="00290475"/>
    <w:pPr>
      <w:numPr>
        <w:ilvl w:val="6"/>
      </w:numPr>
      <w:tabs>
        <w:tab w:val="left" w:pos="1440"/>
      </w:tabs>
      <w:outlineLvl w:val="6"/>
    </w:pPr>
  </w:style>
  <w:style w:type="paragraph" w:styleId="Heading8">
    <w:name w:val="heading 8"/>
    <w:basedOn w:val="Normal"/>
    <w:next w:val="Normal"/>
    <w:qFormat/>
    <w:rsid w:val="00290475"/>
    <w:pPr>
      <w:numPr>
        <w:ilvl w:val="7"/>
        <w:numId w:val="4"/>
      </w:numPr>
      <w:tabs>
        <w:tab w:val="left" w:pos="432"/>
      </w:tabs>
      <w:spacing w:before="240" w:after="60"/>
      <w:outlineLvl w:val="7"/>
    </w:pPr>
    <w:rPr>
      <w:i/>
    </w:rPr>
  </w:style>
  <w:style w:type="paragraph" w:styleId="Heading9">
    <w:name w:val="heading 9"/>
    <w:basedOn w:val="Normal"/>
    <w:next w:val="Normal"/>
    <w:qFormat/>
    <w:rsid w:val="00290475"/>
    <w:pPr>
      <w:numPr>
        <w:ilvl w:val="8"/>
        <w:numId w:val="4"/>
      </w:numPr>
      <w:tabs>
        <w:tab w:val="left" w:pos="432"/>
      </w:tabs>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0475"/>
    <w:pPr>
      <w:tabs>
        <w:tab w:val="left" w:pos="7200"/>
      </w:tabs>
    </w:pPr>
  </w:style>
  <w:style w:type="paragraph" w:styleId="Footer">
    <w:name w:val="footer"/>
    <w:basedOn w:val="Normal"/>
    <w:rsid w:val="00290475"/>
    <w:pPr>
      <w:tabs>
        <w:tab w:val="center" w:pos="4320"/>
        <w:tab w:val="right" w:pos="8640"/>
      </w:tabs>
    </w:pPr>
  </w:style>
  <w:style w:type="paragraph" w:styleId="Caption">
    <w:name w:val="caption"/>
    <w:basedOn w:val="Normal"/>
    <w:next w:val="Normal"/>
    <w:qFormat/>
    <w:rsid w:val="00290475"/>
    <w:pPr>
      <w:spacing w:before="120" w:after="120"/>
      <w:jc w:val="center"/>
    </w:pPr>
  </w:style>
  <w:style w:type="paragraph" w:customStyle="1" w:styleId="DistStmt">
    <w:name w:val="Dist Stmt"/>
    <w:basedOn w:val="Normal"/>
    <w:rsid w:val="004250B2"/>
    <w:pPr>
      <w:autoSpaceDE w:val="0"/>
      <w:autoSpaceDN w:val="0"/>
      <w:adjustRightInd w:val="0"/>
    </w:pPr>
    <w:rPr>
      <w:rFonts w:ascii="Arial" w:hAnsi="Arial" w:cs="Arial"/>
      <w:bCs/>
      <w:sz w:val="16"/>
      <w:szCs w:val="16"/>
    </w:rPr>
  </w:style>
  <w:style w:type="paragraph" w:styleId="TableofFigures">
    <w:name w:val="table of figures"/>
    <w:basedOn w:val="NoSpacing"/>
    <w:next w:val="Normal"/>
    <w:uiPriority w:val="99"/>
    <w:rsid w:val="00837A61"/>
    <w:pPr>
      <w:ind w:left="480" w:hanging="480"/>
    </w:pPr>
    <w:rPr>
      <w:rFonts w:asciiTheme="minorHAnsi" w:hAnsiTheme="minorHAnsi" w:cstheme="minorHAnsi"/>
      <w:smallCaps/>
      <w:sz w:val="20"/>
      <w:szCs w:val="20"/>
    </w:rPr>
  </w:style>
  <w:style w:type="paragraph" w:styleId="Title">
    <w:name w:val="Title"/>
    <w:basedOn w:val="Normal"/>
    <w:qFormat/>
    <w:rsid w:val="00290475"/>
    <w:pPr>
      <w:spacing w:after="60"/>
    </w:pPr>
    <w:rPr>
      <w:bCs/>
      <w:kern w:val="28"/>
      <w:sz w:val="40"/>
      <w:szCs w:val="40"/>
    </w:rPr>
  </w:style>
  <w:style w:type="paragraph" w:styleId="TOC1">
    <w:name w:val="toc 1"/>
    <w:basedOn w:val="Normal"/>
    <w:next w:val="Normal"/>
    <w:uiPriority w:val="39"/>
    <w:qFormat/>
    <w:rsid w:val="00837A61"/>
    <w:pPr>
      <w:spacing w:before="120" w:after="120"/>
    </w:pPr>
    <w:rPr>
      <w:rFonts w:asciiTheme="minorHAnsi" w:hAnsiTheme="minorHAnsi" w:cstheme="minorHAnsi"/>
      <w:b/>
      <w:bCs/>
      <w:caps/>
      <w:sz w:val="20"/>
      <w:szCs w:val="20"/>
    </w:rPr>
  </w:style>
  <w:style w:type="paragraph" w:styleId="TOC2">
    <w:name w:val="toc 2"/>
    <w:basedOn w:val="TOC1"/>
    <w:next w:val="Normal"/>
    <w:uiPriority w:val="39"/>
    <w:qFormat/>
    <w:rsid w:val="00437CD8"/>
    <w:pPr>
      <w:spacing w:before="0" w:after="0"/>
      <w:ind w:left="240"/>
    </w:pPr>
    <w:rPr>
      <w:b w:val="0"/>
      <w:bCs w:val="0"/>
      <w:caps w:val="0"/>
      <w:smallCaps/>
    </w:rPr>
  </w:style>
  <w:style w:type="paragraph" w:styleId="TOC3">
    <w:name w:val="toc 3"/>
    <w:basedOn w:val="TOC2"/>
    <w:next w:val="Normal"/>
    <w:uiPriority w:val="39"/>
    <w:qFormat/>
    <w:rsid w:val="00437CD8"/>
    <w:pPr>
      <w:ind w:left="480"/>
    </w:pPr>
    <w:rPr>
      <w:i/>
      <w:iCs/>
      <w:smallCaps w:val="0"/>
    </w:rPr>
  </w:style>
  <w:style w:type="paragraph" w:styleId="TOC4">
    <w:name w:val="toc 4"/>
    <w:basedOn w:val="TOC2"/>
    <w:next w:val="Normal"/>
    <w:uiPriority w:val="39"/>
    <w:rsid w:val="00437CD8"/>
    <w:pPr>
      <w:ind w:left="720"/>
    </w:pPr>
    <w:rPr>
      <w:smallCaps w:val="0"/>
      <w:sz w:val="18"/>
      <w:szCs w:val="18"/>
    </w:rPr>
  </w:style>
  <w:style w:type="paragraph" w:styleId="TOC5">
    <w:name w:val="toc 5"/>
    <w:basedOn w:val="TOC2"/>
    <w:next w:val="Normal"/>
    <w:uiPriority w:val="39"/>
    <w:rsid w:val="00437CD8"/>
    <w:pPr>
      <w:ind w:left="960"/>
    </w:pPr>
    <w:rPr>
      <w:smallCaps w:val="0"/>
      <w:sz w:val="18"/>
      <w:szCs w:val="18"/>
    </w:rPr>
  </w:style>
  <w:style w:type="paragraph" w:styleId="TOC6">
    <w:name w:val="toc 6"/>
    <w:basedOn w:val="TOC2"/>
    <w:next w:val="Normal"/>
    <w:uiPriority w:val="39"/>
    <w:rsid w:val="00437CD8"/>
    <w:pPr>
      <w:ind w:left="1200"/>
    </w:pPr>
    <w:rPr>
      <w:smallCaps w:val="0"/>
      <w:sz w:val="18"/>
      <w:szCs w:val="18"/>
    </w:rPr>
  </w:style>
  <w:style w:type="paragraph" w:styleId="TOC7">
    <w:name w:val="toc 7"/>
    <w:basedOn w:val="TOC2"/>
    <w:next w:val="Normal"/>
    <w:uiPriority w:val="39"/>
    <w:rsid w:val="00437CD8"/>
    <w:pPr>
      <w:ind w:left="1440"/>
    </w:pPr>
    <w:rPr>
      <w:smallCaps w:val="0"/>
      <w:sz w:val="18"/>
      <w:szCs w:val="18"/>
    </w:rPr>
  </w:style>
  <w:style w:type="paragraph" w:styleId="TOC8">
    <w:name w:val="toc 8"/>
    <w:basedOn w:val="Normal"/>
    <w:next w:val="Normal"/>
    <w:semiHidden/>
    <w:rsid w:val="00437CD8"/>
    <w:pPr>
      <w:spacing w:after="0"/>
      <w:ind w:left="1680"/>
    </w:pPr>
    <w:rPr>
      <w:rFonts w:asciiTheme="minorHAnsi" w:hAnsiTheme="minorHAnsi" w:cstheme="minorHAnsi"/>
      <w:sz w:val="18"/>
      <w:szCs w:val="18"/>
    </w:rPr>
  </w:style>
  <w:style w:type="paragraph" w:styleId="TOC9">
    <w:name w:val="toc 9"/>
    <w:basedOn w:val="TOC1"/>
    <w:next w:val="Normal"/>
    <w:uiPriority w:val="39"/>
    <w:rsid w:val="00837A61"/>
    <w:pPr>
      <w:spacing w:before="0" w:after="0"/>
      <w:ind w:left="1920"/>
    </w:pPr>
    <w:rPr>
      <w:b w:val="0"/>
      <w:bCs w:val="0"/>
      <w:caps w:val="0"/>
      <w:sz w:val="18"/>
      <w:szCs w:val="18"/>
    </w:rPr>
  </w:style>
  <w:style w:type="paragraph" w:customStyle="1" w:styleId="APPTOC">
    <w:name w:val="APP:TOC"/>
    <w:basedOn w:val="Normal"/>
    <w:rsid w:val="00837A61"/>
    <w:pPr>
      <w:tabs>
        <w:tab w:val="right" w:pos="9360"/>
      </w:tabs>
    </w:pPr>
    <w:rPr>
      <w:caps/>
      <w:noProof/>
    </w:rPr>
  </w:style>
  <w:style w:type="paragraph" w:customStyle="1" w:styleId="Step1">
    <w:name w:val="Step:1"/>
    <w:basedOn w:val="Normal"/>
    <w:rsid w:val="001E275B"/>
    <w:pPr>
      <w:numPr>
        <w:numId w:val="7"/>
      </w:numPr>
      <w:spacing w:after="120"/>
    </w:pPr>
  </w:style>
  <w:style w:type="paragraph" w:customStyle="1" w:styleId="Step2">
    <w:name w:val="Step:2"/>
    <w:basedOn w:val="Normal"/>
    <w:rsid w:val="00401679"/>
    <w:pPr>
      <w:numPr>
        <w:numId w:val="13"/>
      </w:numPr>
      <w:spacing w:after="120"/>
    </w:pPr>
  </w:style>
  <w:style w:type="paragraph" w:customStyle="1" w:styleId="Step3">
    <w:name w:val="Step:3"/>
    <w:basedOn w:val="Normal"/>
    <w:rsid w:val="00290475"/>
    <w:pPr>
      <w:spacing w:after="120"/>
      <w:ind w:left="1440" w:hanging="360"/>
    </w:pPr>
  </w:style>
  <w:style w:type="paragraph" w:customStyle="1" w:styleId="Address">
    <w:name w:val="Address"/>
    <w:basedOn w:val="Normal"/>
    <w:pPr>
      <w:jc w:val="center"/>
    </w:pPr>
  </w:style>
  <w:style w:type="paragraph" w:customStyle="1" w:styleId="TOCheader">
    <w:name w:val="TOC:header"/>
    <w:basedOn w:val="Normal"/>
    <w:pPr>
      <w:tabs>
        <w:tab w:val="right" w:pos="9360"/>
      </w:tabs>
      <w:spacing w:before="120"/>
    </w:pPr>
    <w:rPr>
      <w:b/>
    </w:rPr>
  </w:style>
  <w:style w:type="paragraph" w:customStyle="1" w:styleId="TOCtitle">
    <w:name w:val="TOC:title"/>
    <w:basedOn w:val="Normal"/>
    <w:pPr>
      <w:spacing w:before="240" w:after="120"/>
      <w:jc w:val="center"/>
    </w:pPr>
    <w:rPr>
      <w:b/>
      <w:caps/>
    </w:rPr>
  </w:style>
  <w:style w:type="paragraph" w:customStyle="1" w:styleId="RevHist">
    <w:name w:val="Rev Hist"/>
    <w:rsid w:val="00290475"/>
    <w:pPr>
      <w:jc w:val="center"/>
    </w:pPr>
    <w:rPr>
      <w:rFonts w:ascii="Helvetica" w:hAnsi="Helvetica"/>
      <w:b/>
      <w:noProof/>
      <w:sz w:val="22"/>
    </w:rPr>
  </w:style>
  <w:style w:type="paragraph" w:customStyle="1" w:styleId="Bulletlist">
    <w:name w:val="Bullet:list"/>
    <w:basedOn w:val="Normal"/>
    <w:rsid w:val="00290475"/>
    <w:pPr>
      <w:numPr>
        <w:numId w:val="1"/>
      </w:numPr>
      <w:spacing w:after="120"/>
    </w:pPr>
  </w:style>
  <w:style w:type="paragraph" w:customStyle="1" w:styleId="Numberlist">
    <w:name w:val="Number:list"/>
    <w:basedOn w:val="Normal"/>
    <w:rsid w:val="00290475"/>
    <w:pPr>
      <w:widowControl w:val="0"/>
      <w:numPr>
        <w:numId w:val="6"/>
      </w:numPr>
      <w:tabs>
        <w:tab w:val="left" w:pos="720"/>
      </w:tabs>
      <w:spacing w:after="120"/>
    </w:pPr>
  </w:style>
  <w:style w:type="paragraph" w:customStyle="1" w:styleId="APPheader">
    <w:name w:val="APP:header"/>
    <w:basedOn w:val="Normal"/>
    <w:next w:val="Normal"/>
    <w:rsid w:val="00837A61"/>
    <w:pPr>
      <w:pageBreakBefore/>
      <w:spacing w:before="240" w:after="120"/>
      <w:jc w:val="center"/>
      <w:outlineLvl w:val="8"/>
    </w:pPr>
    <w:rPr>
      <w:b/>
      <w:caps/>
    </w:rPr>
  </w:style>
  <w:style w:type="paragraph" w:customStyle="1" w:styleId="DocHdg">
    <w:name w:val="Doc Hdg"/>
    <w:basedOn w:val="Normal"/>
    <w:next w:val="Normal"/>
    <w:rsid w:val="00290475"/>
    <w:pPr>
      <w:keepNext/>
      <w:tabs>
        <w:tab w:val="left" w:pos="5040"/>
      </w:tabs>
      <w:spacing w:before="120" w:after="120"/>
    </w:pPr>
    <w:rPr>
      <w:b/>
      <w:caps/>
    </w:rPr>
  </w:style>
  <w:style w:type="paragraph" w:customStyle="1" w:styleId="DocHdgIndent">
    <w:name w:val="Doc Hdg Indent"/>
    <w:basedOn w:val="Normal"/>
    <w:next w:val="Normal"/>
    <w:rsid w:val="00290475"/>
    <w:pPr>
      <w:keepNext/>
      <w:tabs>
        <w:tab w:val="left" w:pos="5040"/>
      </w:tabs>
      <w:spacing w:after="120"/>
      <w:ind w:left="360"/>
    </w:pPr>
  </w:style>
  <w:style w:type="paragraph" w:customStyle="1" w:styleId="8point">
    <w:name w:val="8point"/>
    <w:basedOn w:val="Normal"/>
    <w:rsid w:val="00290475"/>
    <w:rPr>
      <w:sz w:val="16"/>
    </w:rPr>
  </w:style>
  <w:style w:type="paragraph" w:styleId="BodyText">
    <w:name w:val="Body Text"/>
    <w:basedOn w:val="Normal"/>
    <w:link w:val="BodyTextChar"/>
    <w:rsid w:val="00290475"/>
    <w:pPr>
      <w:spacing w:after="120"/>
    </w:pPr>
  </w:style>
  <w:style w:type="paragraph" w:styleId="ListContinue">
    <w:name w:val="List Continue"/>
    <w:basedOn w:val="Normal"/>
    <w:pPr>
      <w:spacing w:after="120"/>
      <w:ind w:left="360"/>
    </w:pPr>
    <w:rPr>
      <w:sz w:val="20"/>
    </w:rPr>
  </w:style>
  <w:style w:type="paragraph" w:customStyle="1" w:styleId="PropNoticeText">
    <w:name w:val="Prop Notice Text"/>
    <w:basedOn w:val="Normal"/>
    <w:rsid w:val="004250B2"/>
    <w:pPr>
      <w:ind w:left="72" w:right="72"/>
    </w:pPr>
    <w:rPr>
      <w:sz w:val="16"/>
      <w:szCs w:val="16"/>
    </w:rPr>
  </w:style>
  <w:style w:type="paragraph" w:customStyle="1" w:styleId="Bulletlist2">
    <w:name w:val="Bullet:list2"/>
    <w:basedOn w:val="Bulletlist"/>
    <w:rsid w:val="00290475"/>
    <w:pPr>
      <w:numPr>
        <w:numId w:val="2"/>
      </w:numPr>
      <w:ind w:right="806"/>
    </w:pPr>
  </w:style>
  <w:style w:type="paragraph" w:styleId="Subtitle">
    <w:name w:val="Subtitle"/>
    <w:basedOn w:val="Normal"/>
    <w:qFormat/>
    <w:rsid w:val="00290475"/>
    <w:pPr>
      <w:spacing w:after="60"/>
      <w:jc w:val="center"/>
      <w:outlineLvl w:val="1"/>
    </w:pPr>
    <w:rPr>
      <w:rFonts w:ascii="Arial" w:hAnsi="Arial"/>
    </w:rPr>
  </w:style>
  <w:style w:type="character" w:styleId="PageNumber">
    <w:name w:val="page number"/>
    <w:basedOn w:val="DefaultParagraphFont"/>
    <w:rsid w:val="00290475"/>
    <w:rPr>
      <w:rFonts w:ascii="Arial" w:hAnsi="Arial"/>
      <w:sz w:val="22"/>
    </w:rPr>
  </w:style>
  <w:style w:type="paragraph" w:styleId="BodyText2">
    <w:name w:val="Body Text 2"/>
    <w:basedOn w:val="Normal"/>
    <w:rsid w:val="00290475"/>
    <w:pPr>
      <w:pBdr>
        <w:top w:val="single" w:sz="6" w:space="2" w:color="auto"/>
        <w:left w:val="single" w:sz="6" w:space="0" w:color="auto"/>
        <w:bottom w:val="single" w:sz="6" w:space="1" w:color="auto"/>
        <w:right w:val="single" w:sz="6" w:space="1" w:color="auto"/>
      </w:pBdr>
      <w:jc w:val="center"/>
    </w:pPr>
    <w:rPr>
      <w:rFonts w:ascii="Arial" w:hAnsi="Arial"/>
      <w:color w:val="000000"/>
      <w:sz w:val="16"/>
    </w:rPr>
  </w:style>
  <w:style w:type="character" w:styleId="Hyperlink">
    <w:name w:val="Hyperlink"/>
    <w:basedOn w:val="DefaultParagraphFont"/>
    <w:uiPriority w:val="99"/>
    <w:rsid w:val="00290475"/>
    <w:rPr>
      <w:color w:val="0000FF"/>
      <w:u w:val="single"/>
    </w:rPr>
  </w:style>
  <w:style w:type="paragraph" w:styleId="ListNumber2">
    <w:name w:val="List Number 2"/>
    <w:basedOn w:val="Normal"/>
    <w:rsid w:val="00290475"/>
    <w:pPr>
      <w:numPr>
        <w:numId w:val="5"/>
      </w:numPr>
    </w:pPr>
  </w:style>
  <w:style w:type="paragraph" w:customStyle="1" w:styleId="PropNoticeHeading">
    <w:name w:val="Prop Notice Heading"/>
    <w:basedOn w:val="Normal"/>
    <w:rsid w:val="00290475"/>
    <w:pPr>
      <w:spacing w:before="60" w:after="60"/>
      <w:ind w:left="72" w:right="72"/>
    </w:pPr>
    <w:rPr>
      <w:b/>
      <w:bCs/>
      <w:sz w:val="16"/>
      <w:szCs w:val="16"/>
    </w:rPr>
  </w:style>
  <w:style w:type="paragraph" w:customStyle="1" w:styleId="SampleIntro">
    <w:name w:val="Sample Intro"/>
    <w:basedOn w:val="Normal"/>
    <w:rsid w:val="0049199F"/>
    <w:pPr>
      <w:autoSpaceDE w:val="0"/>
      <w:autoSpaceDN w:val="0"/>
      <w:adjustRightInd w:val="0"/>
      <w:spacing w:after="120"/>
    </w:pPr>
    <w:rPr>
      <w:rFonts w:ascii="Arial" w:hAnsi="Arial" w:cs="Arial"/>
      <w:b/>
      <w:color w:val="FF00FF"/>
      <w:sz w:val="18"/>
      <w:szCs w:val="18"/>
      <w:lang w:val="en-GB"/>
    </w:rPr>
  </w:style>
  <w:style w:type="character" w:styleId="CommentReference">
    <w:name w:val="annotation reference"/>
    <w:basedOn w:val="DefaultParagraphFont"/>
    <w:rsid w:val="002342C6"/>
    <w:rPr>
      <w:sz w:val="16"/>
      <w:szCs w:val="16"/>
    </w:rPr>
  </w:style>
  <w:style w:type="paragraph" w:styleId="CommentText">
    <w:name w:val="annotation text"/>
    <w:basedOn w:val="Normal"/>
    <w:link w:val="CommentTextChar"/>
    <w:rsid w:val="002342C6"/>
    <w:rPr>
      <w:sz w:val="20"/>
    </w:rPr>
  </w:style>
  <w:style w:type="character" w:customStyle="1" w:styleId="CommentTextChar">
    <w:name w:val="Comment Text Char"/>
    <w:basedOn w:val="DefaultParagraphFont"/>
    <w:link w:val="CommentText"/>
    <w:rsid w:val="002342C6"/>
    <w:rPr>
      <w:rFonts w:ascii="Helvetica" w:hAnsi="Helvetica"/>
    </w:rPr>
  </w:style>
  <w:style w:type="paragraph" w:styleId="CommentSubject">
    <w:name w:val="annotation subject"/>
    <w:basedOn w:val="CommentText"/>
    <w:next w:val="CommentText"/>
    <w:link w:val="CommentSubjectChar"/>
    <w:rsid w:val="002342C6"/>
    <w:rPr>
      <w:b/>
      <w:bCs/>
    </w:rPr>
  </w:style>
  <w:style w:type="character" w:customStyle="1" w:styleId="CommentSubjectChar">
    <w:name w:val="Comment Subject Char"/>
    <w:basedOn w:val="CommentTextChar"/>
    <w:link w:val="CommentSubject"/>
    <w:rsid w:val="002342C6"/>
    <w:rPr>
      <w:rFonts w:ascii="Helvetica" w:hAnsi="Helvetica"/>
      <w:b/>
      <w:bCs/>
    </w:rPr>
  </w:style>
  <w:style w:type="paragraph" w:styleId="BalloonText">
    <w:name w:val="Balloon Text"/>
    <w:basedOn w:val="Normal"/>
    <w:link w:val="BalloonTextChar"/>
    <w:rsid w:val="002342C6"/>
    <w:rPr>
      <w:rFonts w:ascii="Tahoma" w:hAnsi="Tahoma" w:cs="Tahoma"/>
      <w:sz w:val="16"/>
      <w:szCs w:val="16"/>
    </w:rPr>
  </w:style>
  <w:style w:type="character" w:customStyle="1" w:styleId="BalloonTextChar">
    <w:name w:val="Balloon Text Char"/>
    <w:basedOn w:val="DefaultParagraphFont"/>
    <w:link w:val="BalloonText"/>
    <w:rsid w:val="002342C6"/>
    <w:rPr>
      <w:rFonts w:ascii="Tahoma" w:hAnsi="Tahoma" w:cs="Tahoma"/>
      <w:sz w:val="16"/>
      <w:szCs w:val="16"/>
    </w:rPr>
  </w:style>
  <w:style w:type="paragraph" w:styleId="NoSpacing">
    <w:name w:val="No Spacing"/>
    <w:uiPriority w:val="1"/>
    <w:qFormat/>
    <w:rsid w:val="00F279CC"/>
    <w:rPr>
      <w:sz w:val="22"/>
    </w:rPr>
  </w:style>
  <w:style w:type="paragraph" w:styleId="ListParagraph">
    <w:name w:val="List Paragraph"/>
    <w:basedOn w:val="Normal"/>
    <w:uiPriority w:val="34"/>
    <w:qFormat/>
    <w:rsid w:val="00641332"/>
    <w:pPr>
      <w:ind w:left="720"/>
      <w:contextualSpacing/>
    </w:pPr>
  </w:style>
  <w:style w:type="table" w:styleId="TableGrid">
    <w:name w:val="Table Grid"/>
    <w:basedOn w:val="TableNormal"/>
    <w:rsid w:val="00E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aliases w:val="ACE Tables"/>
    <w:basedOn w:val="TableNormal"/>
    <w:rsid w:val="00C7422B"/>
    <w:pPr>
      <w:keepNext/>
      <w:keepLines/>
      <w:contextualSpacing/>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cantSplit/>
      <w:jc w:val="center"/>
    </w:trPr>
    <w:tcPr>
      <w:shd w:val="clear" w:color="auto" w:fill="auto"/>
    </w:tcPr>
    <w:tblStylePr w:type="firstRow">
      <w:rPr>
        <w:rFonts w:ascii="GE Inspira Book" w:hAnsi="GE Inspira Book"/>
        <w:b/>
        <w:bCs/>
        <w:color w:val="FFFFFF"/>
        <w:sz w:val="24"/>
      </w:rPr>
      <w:tblPr/>
      <w:trPr>
        <w:tblHeader/>
      </w:trPr>
      <w:tcPr>
        <w:shd w:val="clear" w:color="auto" w:fill="000000" w:themeFill="text1"/>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odeSnippet">
    <w:name w:val="Code Snippet"/>
    <w:basedOn w:val="NoSpacing"/>
    <w:qFormat/>
    <w:rsid w:val="00401679"/>
    <w:pPr>
      <w:keepLines/>
      <w:tabs>
        <w:tab w:val="left" w:pos="1440"/>
        <w:tab w:val="left" w:pos="2160"/>
        <w:tab w:val="left" w:pos="2880"/>
        <w:tab w:val="left" w:pos="3600"/>
        <w:tab w:val="left" w:pos="4320"/>
        <w:tab w:val="left" w:pos="5040"/>
        <w:tab w:val="left" w:pos="5760"/>
        <w:tab w:val="left" w:pos="6480"/>
        <w:tab w:val="left" w:pos="7200"/>
        <w:tab w:val="left" w:pos="7920"/>
      </w:tabs>
      <w:suppressAutoHyphens/>
      <w:spacing w:after="240"/>
      <w:ind w:left="720" w:right="720"/>
      <w:contextualSpacing/>
    </w:pPr>
    <w:rPr>
      <w:rFonts w:ascii="Courier New" w:hAnsi="Courier New" w:cs="Courier New"/>
      <w:sz w:val="20"/>
    </w:rPr>
  </w:style>
  <w:style w:type="paragraph" w:customStyle="1" w:styleId="Equation">
    <w:name w:val="Equation"/>
    <w:basedOn w:val="Normal"/>
    <w:next w:val="Normal"/>
    <w:qFormat/>
    <w:rsid w:val="00716240"/>
    <w:pPr>
      <w:tabs>
        <w:tab w:val="right" w:pos="9360"/>
      </w:tabs>
      <w:ind w:left="720"/>
    </w:pPr>
  </w:style>
  <w:style w:type="paragraph" w:styleId="NormalIndent">
    <w:name w:val="Normal Indent"/>
    <w:basedOn w:val="Normal"/>
    <w:qFormat/>
    <w:rsid w:val="00584F81"/>
    <w:pPr>
      <w:ind w:left="720" w:right="720"/>
    </w:pPr>
    <w:rPr>
      <w:i/>
    </w:rPr>
  </w:style>
  <w:style w:type="character" w:customStyle="1" w:styleId="BodyTextChar">
    <w:name w:val="Body Text Char"/>
    <w:basedOn w:val="DefaultParagraphFont"/>
    <w:link w:val="BodyText"/>
    <w:rsid w:val="00584F81"/>
    <w:rPr>
      <w:rFonts w:ascii="GE Inspira Book" w:hAnsi="GE Inspira Book"/>
      <w:sz w:val="24"/>
    </w:rPr>
  </w:style>
  <w:style w:type="paragraph" w:customStyle="1" w:styleId="Item">
    <w:name w:val="Item"/>
    <w:basedOn w:val="ListBullet2"/>
    <w:rsid w:val="00FF63D1"/>
    <w:pPr>
      <w:keepNext/>
      <w:keepLines/>
      <w:numPr>
        <w:numId w:val="10"/>
      </w:numPr>
      <w:tabs>
        <w:tab w:val="clear" w:pos="648"/>
        <w:tab w:val="num" w:pos="450"/>
      </w:tabs>
      <w:overflowPunct w:val="0"/>
      <w:autoSpaceDE w:val="0"/>
      <w:autoSpaceDN w:val="0"/>
      <w:adjustRightInd w:val="0"/>
      <w:spacing w:after="0"/>
      <w:ind w:left="450" w:hanging="162"/>
      <w:contextualSpacing w:val="0"/>
      <w:textAlignment w:val="baseline"/>
    </w:pPr>
    <w:rPr>
      <w:rFonts w:ascii="Times New Roman" w:hAnsi="Times New Roman"/>
      <w:sz w:val="20"/>
    </w:rPr>
  </w:style>
  <w:style w:type="paragraph" w:styleId="ListBullet4">
    <w:name w:val="List Bullet 4"/>
    <w:basedOn w:val="Normal"/>
    <w:rsid w:val="00FF63D1"/>
    <w:pPr>
      <w:numPr>
        <w:numId w:val="11"/>
      </w:numPr>
      <w:tabs>
        <w:tab w:val="clear" w:pos="1209"/>
        <w:tab w:val="num" w:pos="810"/>
      </w:tabs>
      <w:overflowPunct w:val="0"/>
      <w:autoSpaceDE w:val="0"/>
      <w:autoSpaceDN w:val="0"/>
      <w:adjustRightInd w:val="0"/>
      <w:spacing w:after="0"/>
      <w:ind w:left="810" w:hanging="180"/>
      <w:textAlignment w:val="baseline"/>
    </w:pPr>
    <w:rPr>
      <w:rFonts w:ascii="Times New Roman" w:hAnsi="Times New Roman"/>
      <w:sz w:val="20"/>
    </w:rPr>
  </w:style>
  <w:style w:type="paragraph" w:styleId="ListBullet2">
    <w:name w:val="List Bullet 2"/>
    <w:basedOn w:val="Normal"/>
    <w:rsid w:val="00FF63D1"/>
    <w:pPr>
      <w:numPr>
        <w:numId w:val="9"/>
      </w:numPr>
      <w:contextualSpacing/>
    </w:pPr>
  </w:style>
  <w:style w:type="paragraph" w:customStyle="1" w:styleId="Evaluation">
    <w:name w:val="Evaluation"/>
    <w:basedOn w:val="Normal"/>
    <w:qFormat/>
    <w:rsid w:val="00A6671F"/>
    <w:pPr>
      <w:pBdr>
        <w:top w:val="single" w:sz="12" w:space="1" w:color="auto"/>
        <w:left w:val="single" w:sz="12" w:space="1" w:color="auto"/>
        <w:bottom w:val="single" w:sz="12" w:space="0" w:color="auto"/>
        <w:right w:val="single" w:sz="12" w:space="1" w:color="auto"/>
      </w:pBdr>
      <w:tabs>
        <w:tab w:val="left" w:pos="2160"/>
        <w:tab w:val="center" w:pos="4410"/>
        <w:tab w:val="center" w:pos="5670"/>
        <w:tab w:val="center" w:pos="6750"/>
        <w:tab w:val="left" w:pos="7650"/>
      </w:tabs>
      <w:spacing w:after="60"/>
    </w:pPr>
    <w:rPr>
      <w:rFonts w:ascii="GE Inspira" w:hAnsi="GE Inspira"/>
      <w:i/>
    </w:rPr>
  </w:style>
  <w:style w:type="table" w:styleId="LightList">
    <w:name w:val="Light List"/>
    <w:basedOn w:val="TableNormal"/>
    <w:uiPriority w:val="61"/>
    <w:rsid w:val="00C46A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Professional">
    <w:name w:val="Table Professional"/>
    <w:basedOn w:val="TableNormal"/>
    <w:rsid w:val="00C46A73"/>
    <w:pPr>
      <w:spacing w:after="24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SSNormal">
    <w:name w:val="DSS Normal"/>
    <w:basedOn w:val="NoSpacing"/>
    <w:qFormat/>
    <w:rsid w:val="00672B52"/>
    <w:pPr>
      <w:ind w:firstLine="288"/>
    </w:pPr>
  </w:style>
  <w:style w:type="paragraph" w:styleId="HTMLPreformatted">
    <w:name w:val="HTML Preformatted"/>
    <w:basedOn w:val="Normal"/>
    <w:link w:val="HTMLPreformattedChar"/>
    <w:uiPriority w:val="99"/>
    <w:unhideWhenUsed/>
    <w:rsid w:val="00692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25A6"/>
    <w:rPr>
      <w:rFonts w:ascii="Courier New" w:hAnsi="Courier New" w:cs="Courier New"/>
      <w:sz w:val="20"/>
      <w:szCs w:val="20"/>
    </w:rPr>
  </w:style>
  <w:style w:type="paragraph" w:styleId="NormalWeb">
    <w:name w:val="Normal (Web)"/>
    <w:basedOn w:val="Normal"/>
    <w:uiPriority w:val="99"/>
    <w:unhideWhenUsed/>
    <w:rsid w:val="0002354F"/>
    <w:pPr>
      <w:spacing w:before="100" w:beforeAutospacing="1" w:after="100" w:afterAutospacing="1"/>
    </w:pPr>
    <w:rPr>
      <w:rFonts w:ascii="Times New Roman" w:hAnsi="Times New Roman"/>
    </w:rPr>
  </w:style>
  <w:style w:type="paragraph" w:styleId="TOCHeading">
    <w:name w:val="TOC Heading"/>
    <w:basedOn w:val="Heading1"/>
    <w:next w:val="Normal"/>
    <w:uiPriority w:val="39"/>
    <w:semiHidden/>
    <w:unhideWhenUsed/>
    <w:qFormat/>
    <w:rsid w:val="00E37A09"/>
    <w:pPr>
      <w:keepLines/>
      <w:numPr>
        <w:numId w:val="0"/>
      </w:numPr>
      <w:tabs>
        <w:tab w:val="clear" w:pos="432"/>
      </w:tabs>
      <w:spacing w:before="480" w:after="0" w:line="276" w:lineRule="auto"/>
      <w:outlineLvl w:val="9"/>
    </w:pPr>
    <w:rPr>
      <w:rFonts w:asciiTheme="majorHAnsi" w:eastAsiaTheme="majorEastAsia" w:hAnsiTheme="majorHAnsi" w:cstheme="majorBidi"/>
      <w:bCs/>
      <w:caps w:val="0"/>
      <w:color w:val="365F91" w:themeColor="accent1" w:themeShade="BF"/>
      <w:sz w:val="28"/>
      <w:szCs w:val="28"/>
      <w:lang w:eastAsia="ja-JP"/>
    </w:rPr>
  </w:style>
  <w:style w:type="character" w:styleId="FootnoteReference">
    <w:name w:val="footnote reference"/>
    <w:rsid w:val="00E37A09"/>
    <w:rPr>
      <w:vertAlign w:val="superscript"/>
    </w:rPr>
  </w:style>
  <w:style w:type="character" w:customStyle="1" w:styleId="apple-converted-space">
    <w:name w:val="apple-converted-space"/>
    <w:basedOn w:val="DefaultParagraphFont"/>
    <w:rsid w:val="00781264"/>
  </w:style>
  <w:style w:type="character" w:styleId="PlaceholderText">
    <w:name w:val="Placeholder Text"/>
    <w:basedOn w:val="DefaultParagraphFont"/>
    <w:uiPriority w:val="99"/>
    <w:semiHidden/>
    <w:rsid w:val="000632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325675">
      <w:bodyDiv w:val="1"/>
      <w:marLeft w:val="0"/>
      <w:marRight w:val="0"/>
      <w:marTop w:val="0"/>
      <w:marBottom w:val="0"/>
      <w:divBdr>
        <w:top w:val="none" w:sz="0" w:space="0" w:color="auto"/>
        <w:left w:val="none" w:sz="0" w:space="0" w:color="auto"/>
        <w:bottom w:val="none" w:sz="0" w:space="0" w:color="auto"/>
        <w:right w:val="none" w:sz="0" w:space="0" w:color="auto"/>
      </w:divBdr>
    </w:div>
    <w:div w:id="1366247726">
      <w:bodyDiv w:val="1"/>
      <w:marLeft w:val="0"/>
      <w:marRight w:val="0"/>
      <w:marTop w:val="0"/>
      <w:marBottom w:val="0"/>
      <w:divBdr>
        <w:top w:val="none" w:sz="0" w:space="0" w:color="auto"/>
        <w:left w:val="none" w:sz="0" w:space="0" w:color="auto"/>
        <w:bottom w:val="none" w:sz="0" w:space="0" w:color="auto"/>
        <w:right w:val="none" w:sz="0" w:space="0" w:color="auto"/>
      </w:divBdr>
    </w:div>
    <w:div w:id="14684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27QOKT\Documents\ACE\A%20Course\A%20Course%20Reference\ACE_Formal_Report_Format_-_Letter_-_No_Cover_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C148E-2198-4368-9F02-8A3DB8FCA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ACE_Formal_Report_Format_-_Letter_-_No_Cover_Page.dotx</Template>
  <TotalTime>601</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ACE A-Course Formal Report Template</vt:lpstr>
    </vt:vector>
  </TitlesOfParts>
  <Company>General Electric</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ACE A-Course Formal Report Template</dc:title>
  <dc:subject>Software Formal Report Template</dc:subject>
  <dc:creator>Vince Fasburg</dc:creator>
  <cp:lastModifiedBy>Vince</cp:lastModifiedBy>
  <cp:revision>54</cp:revision>
  <cp:lastPrinted>2013-10-17T10:49:00Z</cp:lastPrinted>
  <dcterms:created xsi:type="dcterms:W3CDTF">2015-10-16T15:08:00Z</dcterms:created>
  <dcterms:modified xsi:type="dcterms:W3CDTF">2015-10-26T02:18:00Z</dcterms:modified>
</cp:coreProperties>
</file>